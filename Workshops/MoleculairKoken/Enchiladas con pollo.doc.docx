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74" w:rsidRPr="003C1674" w:rsidRDefault="00070EF3" w:rsidP="003C1674">
      <w:pPr>
        <w:pStyle w:val="Tit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Tortilla’s</w:t>
      </w:r>
    </w:p>
    <w:p w:rsidR="003C1674" w:rsidRPr="003C1674" w:rsidRDefault="003C1674" w:rsidP="00E029C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Strong"/>
          <w:rFonts w:asciiTheme="majorHAnsi" w:hAnsiTheme="majorHAnsi" w:cs="Arial"/>
          <w:sz w:val="21"/>
          <w:szCs w:val="21"/>
          <w:bdr w:val="none" w:sz="0" w:space="0" w:color="auto" w:frame="1"/>
        </w:rPr>
      </w:pPr>
    </w:p>
    <w:p w:rsidR="00E029C1" w:rsidRPr="003C1674" w:rsidRDefault="008426EC" w:rsidP="003C1674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  <w:r>
        <w:rPr>
          <w:rStyle w:val="Heading1Char"/>
        </w:rPr>
        <w:t>Ingrediënten voor 12</w:t>
      </w:r>
      <w:r w:rsidR="00E029C1" w:rsidRPr="003C1674">
        <w:rPr>
          <w:rStyle w:val="Heading1Char"/>
        </w:rPr>
        <w:t xml:space="preserve"> tortilla’s</w:t>
      </w:r>
      <w:r w:rsidR="00E029C1" w:rsidRPr="003C1674">
        <w:rPr>
          <w:rStyle w:val="Heading1Char"/>
        </w:rPr>
        <w:br/>
      </w:r>
      <w:r>
        <w:rPr>
          <w:rFonts w:asciiTheme="majorHAnsi" w:hAnsiTheme="majorHAnsi" w:cs="Arial"/>
          <w:sz w:val="21"/>
          <w:szCs w:val="21"/>
        </w:rPr>
        <w:t>500</w:t>
      </w:r>
      <w:r w:rsidR="00E029C1" w:rsidRPr="003C1674">
        <w:rPr>
          <w:rFonts w:asciiTheme="majorHAnsi" w:hAnsiTheme="majorHAnsi" w:cs="Arial"/>
          <w:sz w:val="21"/>
          <w:szCs w:val="21"/>
        </w:rPr>
        <w:t xml:space="preserve"> gr bloem</w:t>
      </w:r>
      <w:r w:rsidR="00E029C1" w:rsidRPr="003C1674">
        <w:rPr>
          <w:rFonts w:asciiTheme="majorHAnsi" w:hAnsiTheme="majorHAnsi" w:cs="Arial"/>
          <w:sz w:val="21"/>
          <w:szCs w:val="21"/>
        </w:rPr>
        <w:br/>
      </w:r>
      <w:r>
        <w:rPr>
          <w:rFonts w:asciiTheme="majorHAnsi" w:hAnsiTheme="majorHAnsi" w:cs="Arial"/>
          <w:sz w:val="21"/>
          <w:szCs w:val="21"/>
        </w:rPr>
        <w:t>1 tl zout</w:t>
      </w:r>
      <w:r>
        <w:rPr>
          <w:rFonts w:asciiTheme="majorHAnsi" w:hAnsiTheme="majorHAnsi" w:cs="Arial"/>
          <w:sz w:val="21"/>
          <w:szCs w:val="21"/>
        </w:rPr>
        <w:br/>
        <w:t>4 tl olie</w:t>
      </w:r>
      <w:r>
        <w:rPr>
          <w:rFonts w:asciiTheme="majorHAnsi" w:hAnsiTheme="majorHAnsi" w:cs="Arial"/>
          <w:sz w:val="21"/>
          <w:szCs w:val="21"/>
        </w:rPr>
        <w:br/>
        <w:t>2</w:t>
      </w:r>
      <w:r w:rsidR="00E029C1" w:rsidRPr="003C1674">
        <w:rPr>
          <w:rFonts w:asciiTheme="majorHAnsi" w:hAnsiTheme="majorHAnsi" w:cs="Arial"/>
          <w:sz w:val="21"/>
          <w:szCs w:val="21"/>
        </w:rPr>
        <w:t xml:space="preserve"> tl bakpoeder</w:t>
      </w:r>
      <w:r w:rsidR="00E029C1" w:rsidRPr="003C1674">
        <w:rPr>
          <w:rFonts w:asciiTheme="majorHAnsi" w:hAnsiTheme="majorHAnsi" w:cs="Arial"/>
          <w:sz w:val="21"/>
          <w:szCs w:val="21"/>
        </w:rPr>
        <w:br/>
      </w:r>
      <w:r>
        <w:rPr>
          <w:rFonts w:asciiTheme="majorHAnsi" w:hAnsiTheme="majorHAnsi" w:cs="Arial"/>
          <w:sz w:val="21"/>
          <w:szCs w:val="21"/>
        </w:rPr>
        <w:t>200</w:t>
      </w:r>
      <w:r w:rsidR="00E029C1" w:rsidRPr="003C1674">
        <w:rPr>
          <w:rFonts w:asciiTheme="majorHAnsi" w:hAnsiTheme="majorHAnsi" w:cs="Arial"/>
          <w:sz w:val="21"/>
          <w:szCs w:val="21"/>
        </w:rPr>
        <w:t xml:space="preserve"> ml lauw warm water</w:t>
      </w:r>
    </w:p>
    <w:p w:rsidR="00E029C1" w:rsidRPr="003C1674" w:rsidRDefault="00E029C1" w:rsidP="00E029C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Strong"/>
          <w:rFonts w:asciiTheme="majorHAnsi" w:hAnsiTheme="majorHAnsi" w:cs="Arial"/>
          <w:sz w:val="21"/>
          <w:szCs w:val="21"/>
          <w:bdr w:val="none" w:sz="0" w:space="0" w:color="auto" w:frame="1"/>
        </w:rPr>
      </w:pPr>
    </w:p>
    <w:p w:rsidR="00E029C1" w:rsidRPr="003C1674" w:rsidRDefault="00E029C1" w:rsidP="00E029C1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Strong"/>
          <w:rFonts w:asciiTheme="majorHAnsi" w:hAnsiTheme="majorHAnsi" w:cs="Arial"/>
          <w:sz w:val="21"/>
          <w:szCs w:val="21"/>
          <w:bdr w:val="none" w:sz="0" w:space="0" w:color="auto" w:frame="1"/>
        </w:rPr>
      </w:pPr>
    </w:p>
    <w:p w:rsidR="00E029C1" w:rsidRDefault="00E029C1" w:rsidP="003C1674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  <w:r w:rsidRPr="003C1674">
        <w:rPr>
          <w:rStyle w:val="Heading1Char"/>
        </w:rPr>
        <w:t>Zo maak je het</w:t>
      </w:r>
      <w:r w:rsidRPr="003C1674">
        <w:rPr>
          <w:rStyle w:val="Heading1Char"/>
        </w:rPr>
        <w:br/>
      </w:r>
      <w:r w:rsidR="003C1674">
        <w:rPr>
          <w:rFonts w:asciiTheme="majorHAnsi" w:hAnsiTheme="majorHAnsi" w:cs="Arial"/>
          <w:sz w:val="21"/>
          <w:szCs w:val="21"/>
        </w:rPr>
        <w:t xml:space="preserve">1. </w:t>
      </w:r>
      <w:r w:rsidRPr="003C1674">
        <w:rPr>
          <w:rFonts w:asciiTheme="majorHAnsi" w:hAnsiTheme="majorHAnsi" w:cs="Arial"/>
          <w:sz w:val="21"/>
          <w:szCs w:val="21"/>
        </w:rPr>
        <w:t>Meng alle ingrediënten door elkaar en kneed er een soepel deeg van.</w:t>
      </w:r>
      <w:r w:rsidR="003C1674">
        <w:rPr>
          <w:rFonts w:asciiTheme="majorHAnsi" w:hAnsiTheme="majorHAnsi" w:cs="Arial"/>
          <w:sz w:val="21"/>
          <w:szCs w:val="21"/>
        </w:rPr>
        <w:t xml:space="preserve"> </w:t>
      </w:r>
      <w:r w:rsidRPr="003C1674">
        <w:rPr>
          <w:rFonts w:asciiTheme="majorHAnsi" w:hAnsiTheme="majorHAnsi" w:cs="Arial"/>
          <w:sz w:val="21"/>
          <w:szCs w:val="21"/>
        </w:rPr>
        <w:t>Het deeg is klaar als het licht plakkerig aanvoelt.</w:t>
      </w:r>
    </w:p>
    <w:p w:rsidR="003C1674" w:rsidRPr="003C1674" w:rsidRDefault="003C1674" w:rsidP="003C1674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E029C1" w:rsidRPr="003C1674" w:rsidRDefault="003C1674" w:rsidP="00E029C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2. </w:t>
      </w:r>
      <w:r w:rsidR="00E029C1" w:rsidRPr="003C1674">
        <w:rPr>
          <w:rFonts w:asciiTheme="majorHAnsi" w:hAnsiTheme="majorHAnsi" w:cs="Arial"/>
          <w:sz w:val="21"/>
          <w:szCs w:val="21"/>
        </w:rPr>
        <w:t xml:space="preserve">Verdeel het </w:t>
      </w:r>
      <w:r w:rsidR="008426EC">
        <w:rPr>
          <w:rFonts w:asciiTheme="majorHAnsi" w:hAnsiTheme="majorHAnsi" w:cs="Arial"/>
          <w:sz w:val="21"/>
          <w:szCs w:val="21"/>
        </w:rPr>
        <w:t>deeg in 12</w:t>
      </w:r>
      <w:r w:rsidR="00E029C1" w:rsidRPr="003C1674">
        <w:rPr>
          <w:rFonts w:asciiTheme="majorHAnsi" w:hAnsiTheme="majorHAnsi" w:cs="Arial"/>
          <w:sz w:val="21"/>
          <w:szCs w:val="21"/>
        </w:rPr>
        <w:t xml:space="preserve"> bolletjes. Laat deze onder wat huishoudfolie, minimaal een half uurtje rusten.</w:t>
      </w:r>
    </w:p>
    <w:p w:rsidR="00E029C1" w:rsidRPr="003C1674" w:rsidRDefault="003C1674" w:rsidP="00E029C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3. </w:t>
      </w:r>
      <w:r w:rsidR="00E029C1" w:rsidRPr="003C1674">
        <w:rPr>
          <w:rFonts w:asciiTheme="majorHAnsi" w:hAnsiTheme="majorHAnsi" w:cs="Arial"/>
          <w:sz w:val="21"/>
          <w:szCs w:val="21"/>
        </w:rPr>
        <w:t>Verhit een droge koekenpan op het vuur.</w:t>
      </w:r>
    </w:p>
    <w:p w:rsidR="00E029C1" w:rsidRPr="003C1674" w:rsidRDefault="003C1674" w:rsidP="00E029C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4. </w:t>
      </w:r>
      <w:r w:rsidR="00E029C1" w:rsidRPr="003C1674">
        <w:rPr>
          <w:rFonts w:asciiTheme="majorHAnsi" w:hAnsiTheme="majorHAnsi" w:cs="Arial"/>
          <w:sz w:val="21"/>
          <w:szCs w:val="21"/>
        </w:rPr>
        <w:t>Verdeel wat bloem over je werkblad. Rol een bolletje uit tot een grote ronde lap. Probeer het zo dun mogelijk te doen.</w:t>
      </w:r>
    </w:p>
    <w:p w:rsidR="00E029C1" w:rsidRPr="003C1674" w:rsidRDefault="003C1674" w:rsidP="00E029C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5. </w:t>
      </w:r>
      <w:r w:rsidR="00E029C1" w:rsidRPr="003C1674">
        <w:rPr>
          <w:rFonts w:asciiTheme="majorHAnsi" w:hAnsiTheme="majorHAnsi" w:cs="Arial"/>
          <w:sz w:val="21"/>
          <w:szCs w:val="21"/>
        </w:rPr>
        <w:t>Draai de lap tussentijds rond, zodat deze niet blijft plakken.</w:t>
      </w:r>
    </w:p>
    <w:p w:rsidR="00E029C1" w:rsidRPr="003C1674" w:rsidRDefault="003C1674" w:rsidP="00E029C1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6. </w:t>
      </w:r>
      <w:r w:rsidR="00E029C1" w:rsidRPr="003C1674">
        <w:rPr>
          <w:rFonts w:asciiTheme="majorHAnsi" w:hAnsiTheme="majorHAnsi" w:cs="Arial"/>
          <w:sz w:val="21"/>
          <w:szCs w:val="21"/>
        </w:rPr>
        <w:t>Leg de lap in de koekenpan en bak deze aan weerszijden aan.</w:t>
      </w:r>
    </w:p>
    <w:p w:rsidR="00070EF3" w:rsidRDefault="003C1674" w:rsidP="003C1674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7. </w:t>
      </w:r>
      <w:r w:rsidR="00E029C1" w:rsidRPr="003C1674">
        <w:rPr>
          <w:rFonts w:asciiTheme="majorHAnsi" w:hAnsiTheme="majorHAnsi" w:cs="Arial"/>
          <w:sz w:val="21"/>
          <w:szCs w:val="21"/>
        </w:rPr>
        <w:t>Bak de tortilla’s niet te lang, want dan worden ze hard en kan je ze niet meer buigen. 1 minuut per kant</w:t>
      </w:r>
      <w:r>
        <w:rPr>
          <w:rFonts w:asciiTheme="majorHAnsi" w:hAnsiTheme="majorHAnsi" w:cs="Arial"/>
          <w:sz w:val="21"/>
          <w:szCs w:val="21"/>
        </w:rPr>
        <w:t xml:space="preserve"> is waarschijnlijk al genoeg.</w:t>
      </w:r>
    </w:p>
    <w:p w:rsidR="00070EF3" w:rsidRDefault="00070EF3" w:rsidP="003C1674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070EF3" w:rsidRDefault="00070EF3" w:rsidP="003C1674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070EF3" w:rsidRDefault="00070EF3" w:rsidP="003C1674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070EF3" w:rsidRDefault="00070EF3" w:rsidP="003C1674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070EF3" w:rsidRDefault="00070EF3" w:rsidP="003C1674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070EF3" w:rsidRDefault="00070EF3" w:rsidP="003C1674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E029C1" w:rsidRPr="00070EF3" w:rsidRDefault="00070EF3" w:rsidP="003C1674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/>
          <w:i/>
          <w:sz w:val="32"/>
        </w:rPr>
      </w:pPr>
      <w:r w:rsidRPr="00070EF3">
        <w:rPr>
          <w:rFonts w:asciiTheme="majorHAnsi" w:hAnsiTheme="majorHAnsi" w:cs="Arial"/>
          <w:i/>
          <w:szCs w:val="21"/>
        </w:rPr>
        <w:t>VRAAG: Hoe werkt het bakpoeder?</w:t>
      </w:r>
      <w:r w:rsidR="002B2945">
        <w:rPr>
          <w:rFonts w:asciiTheme="majorHAnsi" w:hAnsiTheme="majorHAnsi" w:cs="Arial"/>
          <w:i/>
          <w:szCs w:val="21"/>
        </w:rPr>
        <w:t xml:space="preserve"> Waarom gebruik je lauwwarm water?</w:t>
      </w:r>
      <w:r w:rsidR="00E029C1" w:rsidRPr="00070EF3">
        <w:rPr>
          <w:rFonts w:asciiTheme="majorHAnsi" w:hAnsiTheme="majorHAnsi"/>
          <w:i/>
          <w:sz w:val="32"/>
        </w:rPr>
        <w:br w:type="page"/>
      </w:r>
    </w:p>
    <w:p w:rsidR="0003127D" w:rsidRDefault="0003127D" w:rsidP="0003127D">
      <w:pPr>
        <w:pStyle w:val="Title"/>
      </w:pPr>
      <w:r>
        <w:lastRenderedPageBreak/>
        <w:t>Tortilla kipvulling</w:t>
      </w:r>
    </w:p>
    <w:p w:rsidR="00E029C1" w:rsidRPr="003C1674" w:rsidRDefault="00E029C1" w:rsidP="0003127D">
      <w:pPr>
        <w:pStyle w:val="Heading1"/>
      </w:pPr>
      <w:r w:rsidRPr="003C1674">
        <w:t>Ingrediënten</w:t>
      </w:r>
    </w:p>
    <w:p w:rsidR="00E029C1" w:rsidRPr="003C1674" w:rsidRDefault="002E5352" w:rsidP="00E029C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1000</w:t>
      </w:r>
      <w:r w:rsidR="00E029C1" w:rsidRPr="003C1674">
        <w:rPr>
          <w:rFonts w:asciiTheme="majorHAnsi" w:hAnsiTheme="majorHAnsi"/>
        </w:rPr>
        <w:t xml:space="preserve"> g kip</w:t>
      </w:r>
    </w:p>
    <w:p w:rsidR="00E029C1" w:rsidRPr="003C1674" w:rsidRDefault="0003127D" w:rsidP="00E029C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300</w:t>
      </w:r>
      <w:r w:rsidR="00E029C1" w:rsidRPr="003C1674">
        <w:rPr>
          <w:rFonts w:asciiTheme="majorHAnsi" w:hAnsiTheme="majorHAnsi"/>
        </w:rPr>
        <w:t xml:space="preserve"> g </w:t>
      </w:r>
      <w:r>
        <w:rPr>
          <w:rFonts w:asciiTheme="majorHAnsi" w:hAnsiTheme="majorHAnsi"/>
        </w:rPr>
        <w:t>k</w:t>
      </w:r>
      <w:r w:rsidR="00E029C1" w:rsidRPr="003C1674">
        <w:rPr>
          <w:rFonts w:asciiTheme="majorHAnsi" w:hAnsiTheme="majorHAnsi"/>
        </w:rPr>
        <w:t>ruidenkaas</w:t>
      </w:r>
    </w:p>
    <w:p w:rsidR="00E029C1" w:rsidRPr="003C1674" w:rsidRDefault="0003127D" w:rsidP="00E029C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50</w:t>
      </w:r>
      <w:r w:rsidR="00E029C1" w:rsidRPr="003C1674">
        <w:rPr>
          <w:rFonts w:asciiTheme="majorHAnsi" w:hAnsiTheme="majorHAnsi"/>
        </w:rPr>
        <w:t>0 ml yoghurt</w:t>
      </w:r>
    </w:p>
    <w:p w:rsidR="00E029C1" w:rsidRPr="003C1674" w:rsidRDefault="00E029C1" w:rsidP="00E029C1">
      <w:pPr>
        <w:spacing w:after="0" w:line="240" w:lineRule="auto"/>
        <w:rPr>
          <w:rFonts w:asciiTheme="majorHAnsi" w:hAnsiTheme="majorHAnsi"/>
        </w:rPr>
      </w:pPr>
      <w:r w:rsidRPr="003C1674">
        <w:rPr>
          <w:rFonts w:asciiTheme="majorHAnsi" w:hAnsiTheme="majorHAnsi"/>
        </w:rPr>
        <w:t>zelfgemaakte tortilla’s</w:t>
      </w:r>
    </w:p>
    <w:p w:rsidR="002C4D16" w:rsidRPr="003C1674" w:rsidRDefault="00E029C1" w:rsidP="00E029C1">
      <w:pPr>
        <w:spacing w:after="0" w:line="240" w:lineRule="auto"/>
        <w:rPr>
          <w:rFonts w:asciiTheme="majorHAnsi" w:hAnsiTheme="majorHAnsi"/>
        </w:rPr>
      </w:pPr>
      <w:r w:rsidRPr="003C1674">
        <w:rPr>
          <w:rFonts w:asciiTheme="majorHAnsi" w:hAnsiTheme="majorHAnsi"/>
        </w:rPr>
        <w:t>zout &amp; peper naar smaak</w:t>
      </w:r>
    </w:p>
    <w:p w:rsidR="00E029C1" w:rsidRPr="003C1674" w:rsidRDefault="00E029C1" w:rsidP="0003127D">
      <w:pPr>
        <w:pStyle w:val="Heading1"/>
        <w:rPr>
          <w:lang w:eastAsia="nl-NL"/>
        </w:rPr>
      </w:pPr>
      <w:r w:rsidRPr="003C1674">
        <w:rPr>
          <w:lang w:eastAsia="nl-NL"/>
        </w:rPr>
        <w:t>Bereidingswijze</w:t>
      </w:r>
    </w:p>
    <w:p w:rsidR="0003127D" w:rsidRPr="0003127D" w:rsidRDefault="0003127D" w:rsidP="0003127D">
      <w:pPr>
        <w:pStyle w:val="ListParagraph"/>
        <w:rPr>
          <w:rFonts w:asciiTheme="majorHAnsi" w:hAnsiTheme="majorHAnsi"/>
          <w:lang w:eastAsia="nl-NL"/>
        </w:rPr>
      </w:pPr>
    </w:p>
    <w:p w:rsidR="00E029C1" w:rsidRDefault="00E029C1" w:rsidP="0003127D">
      <w:pPr>
        <w:pStyle w:val="ListParagraph"/>
        <w:numPr>
          <w:ilvl w:val="0"/>
          <w:numId w:val="7"/>
        </w:numPr>
        <w:rPr>
          <w:rFonts w:asciiTheme="majorHAnsi" w:hAnsiTheme="majorHAnsi"/>
          <w:lang w:eastAsia="nl-NL"/>
        </w:rPr>
      </w:pPr>
      <w:r w:rsidRPr="0003127D">
        <w:rPr>
          <w:rFonts w:asciiTheme="majorHAnsi" w:hAnsiTheme="majorHAnsi"/>
          <w:lang w:eastAsia="nl-NL"/>
        </w:rPr>
        <w:t>Kook de kip in een pan met kokend water gaar (tot deze helemaal wit is).</w:t>
      </w:r>
    </w:p>
    <w:p w:rsidR="0003127D" w:rsidRPr="0003127D" w:rsidRDefault="0003127D" w:rsidP="0003127D">
      <w:pPr>
        <w:pStyle w:val="ListParagraph"/>
        <w:rPr>
          <w:rFonts w:asciiTheme="majorHAnsi" w:hAnsiTheme="majorHAnsi"/>
          <w:lang w:eastAsia="nl-NL"/>
        </w:rPr>
      </w:pPr>
    </w:p>
    <w:p w:rsidR="00E029C1" w:rsidRDefault="00E029C1" w:rsidP="0003127D">
      <w:pPr>
        <w:pStyle w:val="ListParagraph"/>
        <w:numPr>
          <w:ilvl w:val="0"/>
          <w:numId w:val="7"/>
        </w:numPr>
        <w:rPr>
          <w:rFonts w:asciiTheme="majorHAnsi" w:hAnsiTheme="majorHAnsi"/>
          <w:lang w:eastAsia="nl-NL"/>
        </w:rPr>
      </w:pPr>
      <w:r w:rsidRPr="0003127D">
        <w:rPr>
          <w:rFonts w:asciiTheme="majorHAnsi" w:hAnsiTheme="majorHAnsi"/>
          <w:lang w:eastAsia="nl-NL"/>
        </w:rPr>
        <w:t>Laat even afkoelen en hak en scheur</w:t>
      </w:r>
      <w:r w:rsidR="0003127D">
        <w:rPr>
          <w:rFonts w:asciiTheme="majorHAnsi" w:hAnsiTheme="majorHAnsi"/>
          <w:lang w:eastAsia="nl-NL"/>
        </w:rPr>
        <w:t>/snijd</w:t>
      </w:r>
      <w:r w:rsidRPr="0003127D">
        <w:rPr>
          <w:rFonts w:asciiTheme="majorHAnsi" w:hAnsiTheme="majorHAnsi"/>
          <w:lang w:eastAsia="nl-NL"/>
        </w:rPr>
        <w:t xml:space="preserve"> het dan in fijne reepjes.</w:t>
      </w:r>
    </w:p>
    <w:p w:rsidR="0003127D" w:rsidRDefault="0003127D" w:rsidP="0003127D">
      <w:pPr>
        <w:pStyle w:val="ListParagraph"/>
        <w:rPr>
          <w:rFonts w:asciiTheme="majorHAnsi" w:hAnsiTheme="majorHAnsi"/>
          <w:lang w:eastAsia="nl-NL"/>
        </w:rPr>
      </w:pPr>
    </w:p>
    <w:p w:rsidR="00E029C1" w:rsidRPr="0003127D" w:rsidRDefault="00E029C1" w:rsidP="0003127D">
      <w:pPr>
        <w:pStyle w:val="ListParagraph"/>
        <w:numPr>
          <w:ilvl w:val="0"/>
          <w:numId w:val="7"/>
        </w:numPr>
        <w:rPr>
          <w:rFonts w:asciiTheme="majorHAnsi" w:hAnsiTheme="majorHAnsi"/>
          <w:lang w:eastAsia="nl-NL"/>
        </w:rPr>
      </w:pPr>
      <w:r w:rsidRPr="0003127D">
        <w:rPr>
          <w:rFonts w:asciiTheme="majorHAnsi" w:hAnsiTheme="majorHAnsi"/>
          <w:lang w:eastAsia="nl-NL"/>
        </w:rPr>
        <w:t>Meng de kip, kaas en yoghurt in een kom. Sprenkel er eventueel nog wat olijfolie overheen voor extra smaak.</w:t>
      </w:r>
    </w:p>
    <w:p w:rsidR="00070EF3" w:rsidRDefault="00070EF3">
      <w:pPr>
        <w:rPr>
          <w:lang w:eastAsia="nl-NL"/>
        </w:rPr>
      </w:pPr>
    </w:p>
    <w:p w:rsidR="00070EF3" w:rsidRDefault="00070EF3">
      <w:pPr>
        <w:rPr>
          <w:lang w:eastAsia="nl-NL"/>
        </w:rPr>
      </w:pPr>
    </w:p>
    <w:p w:rsidR="00070EF3" w:rsidRDefault="00070EF3">
      <w:pPr>
        <w:rPr>
          <w:lang w:eastAsia="nl-NL"/>
        </w:rPr>
      </w:pPr>
    </w:p>
    <w:p w:rsidR="00070EF3" w:rsidRDefault="00070EF3">
      <w:pPr>
        <w:rPr>
          <w:lang w:eastAsia="nl-NL"/>
        </w:rPr>
      </w:pPr>
    </w:p>
    <w:p w:rsidR="00070EF3" w:rsidRDefault="00070EF3">
      <w:pPr>
        <w:rPr>
          <w:lang w:eastAsia="nl-NL"/>
        </w:rPr>
      </w:pPr>
    </w:p>
    <w:p w:rsidR="00070EF3" w:rsidRDefault="00070EF3">
      <w:pPr>
        <w:rPr>
          <w:lang w:eastAsia="nl-NL"/>
        </w:rPr>
      </w:pPr>
    </w:p>
    <w:p w:rsidR="00070EF3" w:rsidRDefault="00070EF3">
      <w:pPr>
        <w:rPr>
          <w:lang w:eastAsia="nl-NL"/>
        </w:rPr>
      </w:pPr>
    </w:p>
    <w:p w:rsidR="00070EF3" w:rsidRDefault="00070EF3">
      <w:pPr>
        <w:rPr>
          <w:lang w:eastAsia="nl-NL"/>
        </w:rPr>
      </w:pPr>
    </w:p>
    <w:p w:rsidR="00070EF3" w:rsidRDefault="00070EF3">
      <w:pPr>
        <w:rPr>
          <w:lang w:eastAsia="nl-NL"/>
        </w:rPr>
      </w:pPr>
    </w:p>
    <w:p w:rsidR="00070EF3" w:rsidRDefault="00070EF3">
      <w:pPr>
        <w:rPr>
          <w:lang w:eastAsia="nl-NL"/>
        </w:rPr>
      </w:pPr>
    </w:p>
    <w:p w:rsidR="00070EF3" w:rsidRDefault="00070EF3">
      <w:pPr>
        <w:rPr>
          <w:lang w:eastAsia="nl-NL"/>
        </w:rPr>
      </w:pPr>
    </w:p>
    <w:p w:rsidR="00070EF3" w:rsidRDefault="00070EF3">
      <w:pPr>
        <w:rPr>
          <w:lang w:eastAsia="nl-NL"/>
        </w:rPr>
      </w:pPr>
    </w:p>
    <w:p w:rsidR="00070EF3" w:rsidRPr="00070EF3" w:rsidRDefault="00070EF3" w:rsidP="00070EF3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/>
          <w:i/>
          <w:sz w:val="32"/>
        </w:rPr>
      </w:pPr>
      <w:r w:rsidRPr="00070EF3">
        <w:rPr>
          <w:rFonts w:asciiTheme="majorHAnsi" w:hAnsiTheme="majorHAnsi"/>
          <w:i/>
          <w:sz w:val="32"/>
        </w:rPr>
        <w:br w:type="page"/>
      </w:r>
    </w:p>
    <w:p w:rsidR="0003127D" w:rsidRDefault="0003127D" w:rsidP="0003127D">
      <w:pPr>
        <w:pStyle w:val="Title"/>
        <w:rPr>
          <w:lang w:eastAsia="nl-NL"/>
        </w:rPr>
      </w:pPr>
      <w:r>
        <w:rPr>
          <w:lang w:eastAsia="nl-NL"/>
        </w:rPr>
        <w:lastRenderedPageBreak/>
        <w:t>Tomatensalsa</w:t>
      </w:r>
    </w:p>
    <w:p w:rsidR="0003127D" w:rsidRPr="003C1674" w:rsidRDefault="0003127D" w:rsidP="0003127D">
      <w:pPr>
        <w:pStyle w:val="Heading1"/>
      </w:pPr>
      <w:r w:rsidRPr="003C1674">
        <w:t>Ingrediënten</w:t>
      </w:r>
    </w:p>
    <w:p w:rsidR="0003127D" w:rsidRPr="003C1674" w:rsidRDefault="0003127D" w:rsidP="0003127D">
      <w:pPr>
        <w:spacing w:after="0" w:line="240" w:lineRule="auto"/>
        <w:rPr>
          <w:rFonts w:asciiTheme="majorHAnsi" w:hAnsiTheme="majorHAnsi"/>
        </w:rPr>
      </w:pPr>
      <w:r w:rsidRPr="003C1674">
        <w:rPr>
          <w:rFonts w:asciiTheme="majorHAnsi" w:hAnsiTheme="majorHAnsi"/>
        </w:rPr>
        <w:t>40 ml olie</w:t>
      </w:r>
    </w:p>
    <w:p w:rsidR="0003127D" w:rsidRPr="003C1674" w:rsidRDefault="002E5352" w:rsidP="0003127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03127D" w:rsidRPr="003C1674">
        <w:rPr>
          <w:rFonts w:asciiTheme="majorHAnsi" w:hAnsiTheme="majorHAnsi"/>
        </w:rPr>
        <w:t xml:space="preserve"> ui</w:t>
      </w:r>
      <w:r w:rsidR="0003127D">
        <w:rPr>
          <w:rFonts w:asciiTheme="majorHAnsi" w:hAnsiTheme="majorHAnsi"/>
        </w:rPr>
        <w:t>tjes</w:t>
      </w:r>
      <w:r w:rsidR="0003127D" w:rsidRPr="003C1674">
        <w:rPr>
          <w:rFonts w:asciiTheme="majorHAnsi" w:hAnsiTheme="majorHAnsi"/>
        </w:rPr>
        <w:t>, fijn gehakt</w:t>
      </w:r>
    </w:p>
    <w:p w:rsidR="0003127D" w:rsidRPr="003C1674" w:rsidRDefault="002E5352" w:rsidP="0003127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03127D" w:rsidRPr="003C1674">
        <w:rPr>
          <w:rFonts w:asciiTheme="majorHAnsi" w:hAnsiTheme="majorHAnsi"/>
        </w:rPr>
        <w:t xml:space="preserve"> ten</w:t>
      </w:r>
      <w:r w:rsidR="0003127D">
        <w:rPr>
          <w:rFonts w:asciiTheme="majorHAnsi" w:hAnsiTheme="majorHAnsi"/>
        </w:rPr>
        <w:t>en</w:t>
      </w:r>
      <w:r w:rsidR="0003127D" w:rsidRPr="003C1674">
        <w:rPr>
          <w:rFonts w:asciiTheme="majorHAnsi" w:hAnsiTheme="majorHAnsi"/>
        </w:rPr>
        <w:t xml:space="preserve"> knoflook, fijn gehakt</w:t>
      </w:r>
    </w:p>
    <w:p w:rsidR="0003127D" w:rsidRPr="003C1674" w:rsidRDefault="0003127D" w:rsidP="0003127D">
      <w:pPr>
        <w:spacing w:after="0" w:line="240" w:lineRule="auto"/>
        <w:rPr>
          <w:rFonts w:asciiTheme="majorHAnsi" w:hAnsiTheme="majorHAnsi"/>
        </w:rPr>
      </w:pPr>
      <w:r w:rsidRPr="003C1674">
        <w:rPr>
          <w:rFonts w:asciiTheme="majorHAnsi" w:hAnsiTheme="majorHAnsi"/>
        </w:rPr>
        <w:t>1</w:t>
      </w:r>
      <w:r>
        <w:rPr>
          <w:rFonts w:asciiTheme="majorHAnsi" w:hAnsiTheme="majorHAnsi"/>
        </w:rPr>
        <w:t>-2</w:t>
      </w:r>
      <w:r w:rsidRPr="003C1674">
        <w:rPr>
          <w:rFonts w:asciiTheme="majorHAnsi" w:hAnsiTheme="majorHAnsi"/>
        </w:rPr>
        <w:t xml:space="preserve"> rode peper</w:t>
      </w:r>
      <w:r>
        <w:rPr>
          <w:rFonts w:asciiTheme="majorHAnsi" w:hAnsiTheme="majorHAnsi"/>
        </w:rPr>
        <w:t>s</w:t>
      </w:r>
      <w:r w:rsidRPr="003C1674">
        <w:rPr>
          <w:rFonts w:asciiTheme="majorHAnsi" w:hAnsiTheme="majorHAnsi"/>
        </w:rPr>
        <w:t>, in stukjes</w:t>
      </w:r>
      <w:r w:rsidR="002E5352">
        <w:rPr>
          <w:rFonts w:asciiTheme="majorHAnsi" w:hAnsiTheme="majorHAnsi"/>
        </w:rPr>
        <w:t xml:space="preserve"> (even proeven tijdens het koken)</w:t>
      </w:r>
    </w:p>
    <w:p w:rsidR="0003127D" w:rsidRPr="003C1674" w:rsidRDefault="002E5352" w:rsidP="0003127D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16</w:t>
      </w:r>
      <w:r w:rsidR="0003127D" w:rsidRPr="003C1674">
        <w:rPr>
          <w:rFonts w:asciiTheme="majorHAnsi" w:hAnsiTheme="majorHAnsi"/>
        </w:rPr>
        <w:t xml:space="preserve"> tomaten</w:t>
      </w:r>
    </w:p>
    <w:p w:rsidR="0003127D" w:rsidRPr="003C1674" w:rsidRDefault="0003127D" w:rsidP="0003127D">
      <w:pPr>
        <w:pStyle w:val="Heading1"/>
        <w:rPr>
          <w:lang w:eastAsia="nl-NL"/>
        </w:rPr>
      </w:pPr>
      <w:r w:rsidRPr="003C1674">
        <w:rPr>
          <w:lang w:eastAsia="nl-NL"/>
        </w:rPr>
        <w:t>Bereidingswijze</w:t>
      </w:r>
    </w:p>
    <w:p w:rsidR="0003127D" w:rsidRDefault="0003127D" w:rsidP="0003127D">
      <w:pPr>
        <w:pStyle w:val="ListParagraph"/>
        <w:rPr>
          <w:rFonts w:asciiTheme="majorHAnsi" w:hAnsiTheme="majorHAnsi"/>
          <w:lang w:eastAsia="nl-NL"/>
        </w:rPr>
      </w:pPr>
    </w:p>
    <w:p w:rsidR="0003127D" w:rsidRDefault="00AC170D" w:rsidP="0003127D">
      <w:pPr>
        <w:pStyle w:val="ListParagraph"/>
        <w:numPr>
          <w:ilvl w:val="0"/>
          <w:numId w:val="8"/>
        </w:numPr>
        <w:rPr>
          <w:rFonts w:asciiTheme="majorHAnsi" w:hAnsiTheme="majorHAnsi"/>
          <w:lang w:eastAsia="nl-NL"/>
        </w:rPr>
      </w:pPr>
      <w:r>
        <w:rPr>
          <w:rFonts w:asciiTheme="majorHAnsi" w:hAnsiTheme="majorHAnsi"/>
          <w:lang w:eastAsia="nl-NL"/>
        </w:rPr>
        <w:t>Zet een pan water op het vuur en breng het water aan de kook. Ontvel</w:t>
      </w:r>
      <w:r w:rsidR="0003127D" w:rsidRPr="0003127D">
        <w:rPr>
          <w:rFonts w:asciiTheme="majorHAnsi" w:hAnsiTheme="majorHAnsi"/>
          <w:lang w:eastAsia="nl-NL"/>
        </w:rPr>
        <w:t xml:space="preserve"> de tomaten door met een mes een kruisje in de onderkant van de tomaten te </w:t>
      </w:r>
      <w:r>
        <w:rPr>
          <w:rFonts w:asciiTheme="majorHAnsi" w:hAnsiTheme="majorHAnsi"/>
          <w:lang w:eastAsia="nl-NL"/>
        </w:rPr>
        <w:t>snijden</w:t>
      </w:r>
      <w:r w:rsidR="0003127D" w:rsidRPr="0003127D">
        <w:rPr>
          <w:rFonts w:asciiTheme="majorHAnsi" w:hAnsiTheme="majorHAnsi"/>
          <w:lang w:eastAsia="nl-NL"/>
        </w:rPr>
        <w:t>. Dompel ze dan in kokend water. Na een minuut kun je zo het vel lostrekken bij het kruisje. Hak het vruchtvlees fijn.</w:t>
      </w:r>
    </w:p>
    <w:p w:rsidR="0003127D" w:rsidRPr="0003127D" w:rsidRDefault="0003127D" w:rsidP="0003127D">
      <w:pPr>
        <w:pStyle w:val="ListParagraph"/>
        <w:rPr>
          <w:rFonts w:asciiTheme="majorHAnsi" w:hAnsiTheme="majorHAnsi"/>
          <w:lang w:eastAsia="nl-NL"/>
        </w:rPr>
      </w:pPr>
    </w:p>
    <w:p w:rsidR="00E029C1" w:rsidRDefault="00E029C1" w:rsidP="0003127D">
      <w:pPr>
        <w:pStyle w:val="ListParagraph"/>
        <w:numPr>
          <w:ilvl w:val="0"/>
          <w:numId w:val="8"/>
        </w:numPr>
        <w:rPr>
          <w:rFonts w:asciiTheme="majorHAnsi" w:hAnsiTheme="majorHAnsi"/>
          <w:lang w:eastAsia="nl-NL"/>
        </w:rPr>
      </w:pPr>
      <w:r w:rsidRPr="0003127D">
        <w:rPr>
          <w:rFonts w:asciiTheme="majorHAnsi" w:hAnsiTheme="majorHAnsi"/>
          <w:lang w:eastAsia="nl-NL"/>
        </w:rPr>
        <w:t>Verwarm een paar eetlepels olie in een stevige koekenpan en bak, wanneer de olie heet is, de ui en knoflook tot deze goudbruin en geurig zijn. Blijf goed roeren.</w:t>
      </w:r>
    </w:p>
    <w:p w:rsidR="0003127D" w:rsidRPr="0003127D" w:rsidRDefault="0003127D" w:rsidP="0003127D">
      <w:pPr>
        <w:pStyle w:val="ListParagraph"/>
        <w:rPr>
          <w:rFonts w:asciiTheme="majorHAnsi" w:hAnsiTheme="majorHAnsi"/>
          <w:lang w:eastAsia="nl-NL"/>
        </w:rPr>
      </w:pPr>
    </w:p>
    <w:p w:rsidR="00E029C1" w:rsidRDefault="00E029C1" w:rsidP="00E029C1">
      <w:pPr>
        <w:pStyle w:val="ListParagraph"/>
        <w:numPr>
          <w:ilvl w:val="0"/>
          <w:numId w:val="8"/>
        </w:numPr>
        <w:rPr>
          <w:rFonts w:asciiTheme="majorHAnsi" w:hAnsiTheme="majorHAnsi"/>
          <w:lang w:eastAsia="nl-NL"/>
        </w:rPr>
      </w:pPr>
      <w:r w:rsidRPr="0003127D">
        <w:rPr>
          <w:rFonts w:asciiTheme="majorHAnsi" w:hAnsiTheme="majorHAnsi"/>
          <w:lang w:eastAsia="nl-NL"/>
        </w:rPr>
        <w:t>Voeg de</w:t>
      </w:r>
      <w:r w:rsidR="0003127D">
        <w:rPr>
          <w:rFonts w:asciiTheme="majorHAnsi" w:hAnsiTheme="majorHAnsi"/>
          <w:lang w:eastAsia="nl-NL"/>
        </w:rPr>
        <w:t xml:space="preserve"> tomaten en</w:t>
      </w:r>
      <w:r w:rsidRPr="0003127D">
        <w:rPr>
          <w:rFonts w:asciiTheme="majorHAnsi" w:hAnsiTheme="majorHAnsi"/>
          <w:lang w:eastAsia="nl-NL"/>
        </w:rPr>
        <w:t xml:space="preserve"> pepers toe en laat het geheel 15 minuten sudderen, of tot de saus de gewenste dikte heeft. Voeg naar smaak peper en zout toe.</w:t>
      </w:r>
    </w:p>
    <w:p w:rsidR="0003127D" w:rsidRPr="0003127D" w:rsidRDefault="0003127D" w:rsidP="0003127D">
      <w:pPr>
        <w:pStyle w:val="ListParagraph"/>
        <w:rPr>
          <w:rFonts w:asciiTheme="majorHAnsi" w:hAnsiTheme="majorHAnsi"/>
          <w:lang w:eastAsia="nl-NL"/>
        </w:rPr>
      </w:pPr>
    </w:p>
    <w:p w:rsidR="00E029C1" w:rsidRPr="0003127D" w:rsidRDefault="00E029C1" w:rsidP="0003127D">
      <w:pPr>
        <w:pStyle w:val="ListParagraph"/>
        <w:numPr>
          <w:ilvl w:val="0"/>
          <w:numId w:val="8"/>
        </w:numPr>
        <w:rPr>
          <w:rFonts w:asciiTheme="majorHAnsi" w:hAnsiTheme="majorHAnsi"/>
          <w:lang w:eastAsia="nl-NL"/>
        </w:rPr>
      </w:pPr>
      <w:r w:rsidRPr="0003127D">
        <w:rPr>
          <w:rFonts w:asciiTheme="majorHAnsi" w:hAnsiTheme="majorHAnsi"/>
          <w:lang w:eastAsia="nl-NL"/>
        </w:rPr>
        <w:t>Haal de saus van het vuur en zet even aan de kant.</w:t>
      </w:r>
    </w:p>
    <w:p w:rsidR="00E029C1" w:rsidRDefault="00E029C1" w:rsidP="0003127D">
      <w:pPr>
        <w:pStyle w:val="Heading1"/>
        <w:rPr>
          <w:lang w:eastAsia="nl-NL"/>
        </w:rPr>
      </w:pPr>
      <w:proofErr w:type="spellStart"/>
      <w:r w:rsidRPr="003C1674">
        <w:rPr>
          <w:lang w:eastAsia="nl-NL"/>
        </w:rPr>
        <w:t>Enchiladas</w:t>
      </w:r>
      <w:proofErr w:type="spellEnd"/>
      <w:r w:rsidRPr="003C1674">
        <w:rPr>
          <w:lang w:eastAsia="nl-NL"/>
        </w:rPr>
        <w:t xml:space="preserve"> samenstellen</w:t>
      </w:r>
    </w:p>
    <w:p w:rsidR="0003127D" w:rsidRPr="0003127D" w:rsidRDefault="0003127D" w:rsidP="0003127D">
      <w:pPr>
        <w:rPr>
          <w:lang w:eastAsia="nl-NL"/>
        </w:rPr>
      </w:pPr>
    </w:p>
    <w:p w:rsidR="0003127D" w:rsidRDefault="00E029C1" w:rsidP="00E029C1">
      <w:pPr>
        <w:pStyle w:val="ListParagraph"/>
        <w:numPr>
          <w:ilvl w:val="0"/>
          <w:numId w:val="9"/>
        </w:numPr>
        <w:rPr>
          <w:rFonts w:asciiTheme="majorHAnsi" w:hAnsiTheme="majorHAnsi"/>
          <w:lang w:eastAsia="nl-NL"/>
        </w:rPr>
      </w:pPr>
      <w:r w:rsidRPr="0003127D">
        <w:rPr>
          <w:rFonts w:asciiTheme="majorHAnsi" w:hAnsiTheme="majorHAnsi"/>
          <w:lang w:eastAsia="nl-NL"/>
        </w:rPr>
        <w:t>Verdeel het kipmengsel over de tortilla’s en rol ze op. L</w:t>
      </w:r>
      <w:r w:rsidR="0003127D" w:rsidRPr="0003127D">
        <w:rPr>
          <w:rFonts w:asciiTheme="majorHAnsi" w:hAnsiTheme="majorHAnsi"/>
          <w:lang w:eastAsia="nl-NL"/>
        </w:rPr>
        <w:t>eg de opgerolde tortilla’s in een ingevette</w:t>
      </w:r>
      <w:r w:rsidRPr="0003127D">
        <w:rPr>
          <w:rFonts w:asciiTheme="majorHAnsi" w:hAnsiTheme="majorHAnsi"/>
          <w:lang w:eastAsia="nl-NL"/>
        </w:rPr>
        <w:t xml:space="preserve"> ovenschaal met de open kant naar beneden.</w:t>
      </w:r>
    </w:p>
    <w:p w:rsidR="0003127D" w:rsidRDefault="0003127D" w:rsidP="0003127D">
      <w:pPr>
        <w:pStyle w:val="ListParagraph"/>
        <w:rPr>
          <w:rFonts w:asciiTheme="majorHAnsi" w:hAnsiTheme="majorHAnsi"/>
          <w:lang w:eastAsia="nl-NL"/>
        </w:rPr>
      </w:pPr>
    </w:p>
    <w:p w:rsidR="0003127D" w:rsidRDefault="00E029C1" w:rsidP="00E029C1">
      <w:pPr>
        <w:pStyle w:val="ListParagraph"/>
        <w:numPr>
          <w:ilvl w:val="0"/>
          <w:numId w:val="9"/>
        </w:numPr>
        <w:rPr>
          <w:rFonts w:asciiTheme="majorHAnsi" w:hAnsiTheme="majorHAnsi"/>
          <w:lang w:eastAsia="nl-NL"/>
        </w:rPr>
      </w:pPr>
      <w:r w:rsidRPr="0003127D">
        <w:rPr>
          <w:rFonts w:asciiTheme="majorHAnsi" w:hAnsiTheme="majorHAnsi"/>
          <w:lang w:eastAsia="nl-NL"/>
        </w:rPr>
        <w:t>Schenk de tomatensaus over de tortilla’s.</w:t>
      </w:r>
    </w:p>
    <w:p w:rsidR="0003127D" w:rsidRDefault="0003127D" w:rsidP="0003127D">
      <w:pPr>
        <w:pStyle w:val="ListParagraph"/>
        <w:rPr>
          <w:rFonts w:asciiTheme="majorHAnsi" w:hAnsiTheme="majorHAnsi"/>
          <w:lang w:eastAsia="nl-NL"/>
        </w:rPr>
      </w:pPr>
    </w:p>
    <w:p w:rsidR="00E029C1" w:rsidRPr="0003127D" w:rsidRDefault="0003127D" w:rsidP="00E029C1">
      <w:pPr>
        <w:pStyle w:val="ListParagraph"/>
        <w:numPr>
          <w:ilvl w:val="0"/>
          <w:numId w:val="9"/>
        </w:numPr>
        <w:rPr>
          <w:rFonts w:asciiTheme="majorHAnsi" w:hAnsiTheme="majorHAnsi"/>
          <w:lang w:eastAsia="nl-NL"/>
        </w:rPr>
      </w:pPr>
      <w:r>
        <w:rPr>
          <w:rFonts w:asciiTheme="majorHAnsi" w:hAnsiTheme="majorHAnsi"/>
          <w:lang w:eastAsia="nl-NL"/>
        </w:rPr>
        <w:t xml:space="preserve">Strooi </w:t>
      </w:r>
      <w:r w:rsidR="00E029C1" w:rsidRPr="0003127D">
        <w:rPr>
          <w:rFonts w:asciiTheme="majorHAnsi" w:hAnsiTheme="majorHAnsi"/>
          <w:lang w:eastAsia="nl-NL"/>
        </w:rPr>
        <w:t>wat geraspte kaas over de tortilla’s. Bedek de ovenschaal met aluminiumfolie en bak 20 minuten in de oven, of tot alles goed warm is.</w:t>
      </w:r>
    </w:p>
    <w:p w:rsidR="00070EF3" w:rsidRDefault="00070EF3" w:rsidP="00E029C1">
      <w:pPr>
        <w:rPr>
          <w:rFonts w:asciiTheme="majorHAnsi" w:hAnsiTheme="majorHAnsi"/>
        </w:rPr>
      </w:pPr>
    </w:p>
    <w:p w:rsidR="00070EF3" w:rsidRDefault="00070EF3" w:rsidP="00E029C1">
      <w:pPr>
        <w:rPr>
          <w:rFonts w:asciiTheme="majorHAnsi" w:hAnsiTheme="majorHAnsi"/>
        </w:rPr>
      </w:pPr>
    </w:p>
    <w:p w:rsidR="00070EF3" w:rsidRDefault="00070EF3" w:rsidP="00E029C1">
      <w:pPr>
        <w:rPr>
          <w:rFonts w:asciiTheme="majorHAnsi" w:hAnsiTheme="majorHAnsi"/>
        </w:rPr>
      </w:pPr>
    </w:p>
    <w:p w:rsidR="00070EF3" w:rsidRDefault="00070EF3" w:rsidP="00070EF3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070EF3" w:rsidRPr="00070EF3" w:rsidRDefault="00070EF3" w:rsidP="00070EF3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/>
          <w:i/>
          <w:sz w:val="32"/>
        </w:rPr>
      </w:pPr>
      <w:r w:rsidRPr="00070EF3">
        <w:rPr>
          <w:rFonts w:asciiTheme="majorHAnsi" w:hAnsiTheme="majorHAnsi" w:cs="Arial"/>
          <w:i/>
          <w:szCs w:val="21"/>
        </w:rPr>
        <w:t xml:space="preserve">VRAAG: </w:t>
      </w:r>
      <w:r w:rsidR="00167BCA">
        <w:rPr>
          <w:rFonts w:asciiTheme="majorHAnsi" w:hAnsiTheme="majorHAnsi" w:cs="Arial"/>
          <w:i/>
          <w:szCs w:val="21"/>
        </w:rPr>
        <w:t>Waarom geeft</w:t>
      </w:r>
      <w:r>
        <w:rPr>
          <w:rFonts w:asciiTheme="majorHAnsi" w:hAnsiTheme="majorHAnsi" w:cs="Arial"/>
          <w:i/>
          <w:szCs w:val="21"/>
        </w:rPr>
        <w:t xml:space="preserve"> rode peper </w:t>
      </w:r>
      <w:r w:rsidR="00167BCA">
        <w:rPr>
          <w:rFonts w:asciiTheme="majorHAnsi" w:hAnsiTheme="majorHAnsi" w:cs="Arial"/>
          <w:i/>
          <w:szCs w:val="21"/>
        </w:rPr>
        <w:t xml:space="preserve">een </w:t>
      </w:r>
      <w:r>
        <w:rPr>
          <w:rFonts w:asciiTheme="majorHAnsi" w:hAnsiTheme="majorHAnsi" w:cs="Arial"/>
          <w:i/>
          <w:szCs w:val="21"/>
        </w:rPr>
        <w:t>scherp</w:t>
      </w:r>
      <w:r w:rsidR="00167BCA">
        <w:rPr>
          <w:rFonts w:asciiTheme="majorHAnsi" w:hAnsiTheme="majorHAnsi" w:cs="Arial"/>
          <w:i/>
          <w:szCs w:val="21"/>
        </w:rPr>
        <w:t>e smaak</w:t>
      </w:r>
      <w:bookmarkStart w:id="0" w:name="_GoBack"/>
      <w:bookmarkEnd w:id="0"/>
      <w:r>
        <w:rPr>
          <w:rFonts w:asciiTheme="majorHAnsi" w:hAnsiTheme="majorHAnsi" w:cs="Arial"/>
          <w:i/>
          <w:szCs w:val="21"/>
        </w:rPr>
        <w:t xml:space="preserve">? Wat is het scherpe deel </w:t>
      </w:r>
      <w:r w:rsidR="002E5352">
        <w:rPr>
          <w:rFonts w:asciiTheme="majorHAnsi" w:hAnsiTheme="majorHAnsi" w:cs="Arial"/>
          <w:i/>
          <w:szCs w:val="21"/>
        </w:rPr>
        <w:t xml:space="preserve">in de </w:t>
      </w:r>
      <w:r>
        <w:rPr>
          <w:rFonts w:asciiTheme="majorHAnsi" w:hAnsiTheme="majorHAnsi" w:cs="Arial"/>
          <w:i/>
          <w:szCs w:val="21"/>
        </w:rPr>
        <w:t xml:space="preserve"> peper?</w:t>
      </w:r>
    </w:p>
    <w:sectPr w:rsidR="00070EF3" w:rsidRPr="00070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6EE9"/>
    <w:multiLevelType w:val="multilevel"/>
    <w:tmpl w:val="3CD4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31207"/>
    <w:multiLevelType w:val="hybridMultilevel"/>
    <w:tmpl w:val="7B2E2B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C40D3"/>
    <w:multiLevelType w:val="hybridMultilevel"/>
    <w:tmpl w:val="E9C48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D4D42"/>
    <w:multiLevelType w:val="multilevel"/>
    <w:tmpl w:val="497E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C53A49"/>
    <w:multiLevelType w:val="hybridMultilevel"/>
    <w:tmpl w:val="E8DAB0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1096E"/>
    <w:multiLevelType w:val="multilevel"/>
    <w:tmpl w:val="C83E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9E484E"/>
    <w:multiLevelType w:val="hybridMultilevel"/>
    <w:tmpl w:val="17BCD0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522E2"/>
    <w:multiLevelType w:val="hybridMultilevel"/>
    <w:tmpl w:val="23C0FB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5005B"/>
    <w:multiLevelType w:val="multilevel"/>
    <w:tmpl w:val="7E54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9C1"/>
    <w:rsid w:val="0003127D"/>
    <w:rsid w:val="00070EF3"/>
    <w:rsid w:val="001277D7"/>
    <w:rsid w:val="00167BCA"/>
    <w:rsid w:val="002611DC"/>
    <w:rsid w:val="002B2945"/>
    <w:rsid w:val="002C4D16"/>
    <w:rsid w:val="002E5352"/>
    <w:rsid w:val="002F79B1"/>
    <w:rsid w:val="003C1674"/>
    <w:rsid w:val="004A26E6"/>
    <w:rsid w:val="007C4AF5"/>
    <w:rsid w:val="008426EC"/>
    <w:rsid w:val="008913E2"/>
    <w:rsid w:val="009856E4"/>
    <w:rsid w:val="00A01088"/>
    <w:rsid w:val="00A25A74"/>
    <w:rsid w:val="00AC170D"/>
    <w:rsid w:val="00B636F3"/>
    <w:rsid w:val="00C21B6D"/>
    <w:rsid w:val="00E029C1"/>
    <w:rsid w:val="00E5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02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E029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029C1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fotos">
    <w:name w:val="fotos"/>
    <w:basedOn w:val="DefaultParagraphFont"/>
    <w:rsid w:val="00E029C1"/>
  </w:style>
  <w:style w:type="paragraph" w:styleId="BalloonText">
    <w:name w:val="Balloon Text"/>
    <w:basedOn w:val="Normal"/>
    <w:link w:val="BalloonTextChar"/>
    <w:uiPriority w:val="99"/>
    <w:semiHidden/>
    <w:unhideWhenUsed/>
    <w:rsid w:val="00E0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29C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C16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6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1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1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02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E029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029C1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fotos">
    <w:name w:val="fotos"/>
    <w:basedOn w:val="DefaultParagraphFont"/>
    <w:rsid w:val="00E029C1"/>
  </w:style>
  <w:style w:type="paragraph" w:styleId="BalloonText">
    <w:name w:val="Balloon Text"/>
    <w:basedOn w:val="Normal"/>
    <w:link w:val="BalloonTextChar"/>
    <w:uiPriority w:val="99"/>
    <w:semiHidden/>
    <w:unhideWhenUsed/>
    <w:rsid w:val="00E0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29C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C16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6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1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3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195936F.dotm</Template>
  <TotalTime>9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S2029766</dc:creator>
  <cp:lastModifiedBy>S2029766</cp:lastModifiedBy>
  <cp:revision>6</cp:revision>
  <dcterms:created xsi:type="dcterms:W3CDTF">2014-11-20T13:53:00Z</dcterms:created>
  <dcterms:modified xsi:type="dcterms:W3CDTF">2014-11-21T09:20:00Z</dcterms:modified>
</cp:coreProperties>
</file>