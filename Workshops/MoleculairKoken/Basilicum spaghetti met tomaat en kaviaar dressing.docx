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D6B" w:rsidRPr="00653359" w:rsidRDefault="00AF7F5C" w:rsidP="000042EB">
      <w:pPr>
        <w:pStyle w:val="Title"/>
      </w:pPr>
      <w:r>
        <w:t>Basilicum</w:t>
      </w:r>
      <w:r w:rsidR="00A04D6B" w:rsidRPr="00653359">
        <w:t xml:space="preserve"> spaghetti met</w:t>
      </w:r>
      <w:r w:rsidR="00BA44EA" w:rsidRPr="00653359">
        <w:t xml:space="preserve"> tomaat</w:t>
      </w:r>
      <w:r>
        <w:t>, mozzarella</w:t>
      </w:r>
      <w:r w:rsidR="00BA44EA" w:rsidRPr="00653359">
        <w:t xml:space="preserve"> en</w:t>
      </w:r>
      <w:r w:rsidR="00A04D6B" w:rsidRPr="00653359">
        <w:t xml:space="preserve"> </w:t>
      </w:r>
      <w:r w:rsidR="009D7B51">
        <w:t xml:space="preserve">balsamico </w:t>
      </w:r>
      <w:r w:rsidR="00A04D6B" w:rsidRPr="00653359">
        <w:t xml:space="preserve">kaviaar </w:t>
      </w:r>
    </w:p>
    <w:p w:rsidR="000042EB" w:rsidRPr="00653359" w:rsidRDefault="00653359" w:rsidP="00123999">
      <w:pPr>
        <w:pStyle w:val="Heading2"/>
      </w:pPr>
      <w:r>
        <w:t>Ingrediënten</w:t>
      </w:r>
    </w:p>
    <w:p w:rsidR="00123999" w:rsidRPr="00653359" w:rsidRDefault="00123999" w:rsidP="00123999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Rucola spaghetti</w:t>
      </w:r>
    </w:p>
    <w:p w:rsidR="00123999" w:rsidRPr="00653359" w:rsidRDefault="00123999" w:rsidP="00123999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Tomaten</w:t>
      </w:r>
    </w:p>
    <w:p w:rsidR="00123999" w:rsidRPr="00653359" w:rsidRDefault="00123999" w:rsidP="00123999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Mozzarella bolletjes</w:t>
      </w:r>
    </w:p>
    <w:p w:rsidR="00123999" w:rsidRPr="00653359" w:rsidRDefault="00123999" w:rsidP="00123999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Balsamico kaviaar</w:t>
      </w:r>
    </w:p>
    <w:p w:rsidR="00123999" w:rsidRPr="00653359" w:rsidRDefault="00123999" w:rsidP="00123999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Peper en zout</w:t>
      </w:r>
    </w:p>
    <w:p w:rsidR="00123999" w:rsidRPr="00653359" w:rsidRDefault="00123999">
      <w:pPr>
        <w:rPr>
          <w:rFonts w:asciiTheme="majorHAnsi" w:hAnsiTheme="majorHAnsi"/>
        </w:rPr>
      </w:pPr>
      <w:r w:rsidRPr="00653359">
        <w:rPr>
          <w:rFonts w:asciiTheme="majorHAnsi" w:hAnsiTheme="majorHAnsi"/>
        </w:rPr>
        <w:t>Volg eerst de recepten voor de rucola spaghetti en de balsamico kaviaar. Als deze dingen klaar zijn kun je verder met het sa</w:t>
      </w:r>
      <w:r w:rsidR="00653359">
        <w:rPr>
          <w:rFonts w:asciiTheme="majorHAnsi" w:hAnsiTheme="majorHAnsi"/>
        </w:rPr>
        <w:t>menstellen van het voorgerecht</w:t>
      </w:r>
      <w:r w:rsidRPr="00653359">
        <w:rPr>
          <w:rFonts w:asciiTheme="majorHAnsi" w:hAnsiTheme="majorHAnsi"/>
        </w:rPr>
        <w:t>.</w:t>
      </w:r>
    </w:p>
    <w:p w:rsidR="00123999" w:rsidRPr="00653359" w:rsidRDefault="00123999" w:rsidP="00123999">
      <w:pPr>
        <w:pStyle w:val="Heading2"/>
      </w:pPr>
      <w:r w:rsidRPr="00653359">
        <w:t>Werkwijze</w:t>
      </w:r>
    </w:p>
    <w:p w:rsidR="00123999" w:rsidRPr="00653359" w:rsidRDefault="00A21C23" w:rsidP="00123999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Snijd de tomaatjes doormidden en leg er een aantal op een bord.</w:t>
      </w:r>
    </w:p>
    <w:p w:rsidR="00A21C23" w:rsidRPr="00653359" w:rsidRDefault="00A21C23" w:rsidP="00123999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Leg de spaghetti hier tussen in.</w:t>
      </w:r>
    </w:p>
    <w:p w:rsidR="00A21C23" w:rsidRPr="00653359" w:rsidRDefault="00A21C23" w:rsidP="00123999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 xml:space="preserve">Snijd de mozzarella bolletjes doormidden en leg een halfje op elke tomaat. </w:t>
      </w:r>
    </w:p>
    <w:p w:rsidR="00A21C23" w:rsidRPr="00653359" w:rsidRDefault="00A21C23" w:rsidP="00123999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 xml:space="preserve">Leg hier nu een paar balsamico kaviaar bolletjes op. </w:t>
      </w:r>
    </w:p>
    <w:p w:rsidR="00BC1F79" w:rsidRDefault="00BC1F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042EB" w:rsidRPr="00653359" w:rsidRDefault="00AF7F5C" w:rsidP="000042EB">
      <w:pPr>
        <w:pStyle w:val="Heading1"/>
      </w:pPr>
      <w:r>
        <w:lastRenderedPageBreak/>
        <w:t>Basilicum</w:t>
      </w:r>
      <w:r w:rsidR="000042EB" w:rsidRPr="00653359">
        <w:t xml:space="preserve"> spaghetti</w:t>
      </w:r>
    </w:p>
    <w:p w:rsidR="00A04D6B" w:rsidRPr="00653359" w:rsidRDefault="00653359" w:rsidP="00BA44EA">
      <w:pPr>
        <w:pStyle w:val="Heading2"/>
      </w:pPr>
      <w:r>
        <w:t>Ingrediënten</w:t>
      </w:r>
    </w:p>
    <w:p w:rsidR="00A04D6B" w:rsidRDefault="008662EF" w:rsidP="00A04D6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1 </w:t>
      </w:r>
      <w:r w:rsidR="002F5923">
        <w:rPr>
          <w:rFonts w:asciiTheme="majorHAnsi" w:hAnsiTheme="majorHAnsi"/>
        </w:rPr>
        <w:t>plantje</w:t>
      </w:r>
      <w:r>
        <w:rPr>
          <w:rFonts w:asciiTheme="majorHAnsi" w:hAnsiTheme="majorHAnsi"/>
        </w:rPr>
        <w:t xml:space="preserve"> basilicum</w:t>
      </w:r>
    </w:p>
    <w:p w:rsidR="008662EF" w:rsidRPr="00653359" w:rsidRDefault="008662EF" w:rsidP="00A04D6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1 kopje sla</w:t>
      </w:r>
    </w:p>
    <w:p w:rsidR="00A04D6B" w:rsidRPr="00653359" w:rsidRDefault="00A04D6B" w:rsidP="00A04D6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¾ kopje water</w:t>
      </w:r>
    </w:p>
    <w:p w:rsidR="00A04D6B" w:rsidRPr="002F5923" w:rsidRDefault="009667A4" w:rsidP="00A04D6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 w:rsidR="008662EF" w:rsidRPr="002F5923">
        <w:rPr>
          <w:rFonts w:asciiTheme="majorHAnsi" w:hAnsiTheme="majorHAnsi"/>
        </w:rPr>
        <w:t xml:space="preserve"> </w:t>
      </w:r>
      <w:r w:rsidR="002F5923" w:rsidRPr="002F5923">
        <w:rPr>
          <w:rFonts w:asciiTheme="majorHAnsi" w:hAnsiTheme="majorHAnsi"/>
        </w:rPr>
        <w:t>doseer</w:t>
      </w:r>
      <w:r w:rsidR="008662EF" w:rsidRPr="002F5923">
        <w:rPr>
          <w:rFonts w:asciiTheme="majorHAnsi" w:hAnsiTheme="majorHAnsi"/>
        </w:rPr>
        <w:t>lepel</w:t>
      </w:r>
      <w:r>
        <w:rPr>
          <w:rFonts w:asciiTheme="majorHAnsi" w:hAnsiTheme="majorHAnsi"/>
        </w:rPr>
        <w:t>s</w:t>
      </w:r>
      <w:r w:rsidR="008662EF" w:rsidRPr="002F5923">
        <w:rPr>
          <w:rFonts w:asciiTheme="majorHAnsi" w:hAnsiTheme="majorHAnsi"/>
        </w:rPr>
        <w:t xml:space="preserve"> </w:t>
      </w:r>
      <w:proofErr w:type="spellStart"/>
      <w:r w:rsidR="008662EF" w:rsidRPr="002F5923">
        <w:rPr>
          <w:rFonts w:asciiTheme="majorHAnsi" w:hAnsiTheme="majorHAnsi"/>
        </w:rPr>
        <w:t>a</w:t>
      </w:r>
      <w:r w:rsidR="00A04D6B" w:rsidRPr="002F5923">
        <w:rPr>
          <w:rFonts w:asciiTheme="majorHAnsi" w:hAnsiTheme="majorHAnsi"/>
        </w:rPr>
        <w:t>gar-agar</w:t>
      </w:r>
      <w:proofErr w:type="spellEnd"/>
      <w:r w:rsidR="00A04D6B" w:rsidRPr="002F5923">
        <w:rPr>
          <w:rFonts w:asciiTheme="majorHAnsi" w:hAnsiTheme="majorHAnsi"/>
        </w:rPr>
        <w:t xml:space="preserve"> </w:t>
      </w:r>
    </w:p>
    <w:p w:rsidR="008662EF" w:rsidRPr="00653359" w:rsidRDefault="008662EF" w:rsidP="00A04D6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peper en zout</w:t>
      </w:r>
    </w:p>
    <w:p w:rsidR="000042EB" w:rsidRPr="00653359" w:rsidRDefault="00BA44EA" w:rsidP="000042EB">
      <w:pPr>
        <w:pStyle w:val="Heading2"/>
      </w:pPr>
      <w:r w:rsidRPr="00653359">
        <w:t>Extra</w:t>
      </w:r>
      <w:r w:rsidR="000042EB" w:rsidRPr="00653359">
        <w:t xml:space="preserve"> nodig</w:t>
      </w:r>
    </w:p>
    <w:p w:rsidR="00BA44EA" w:rsidRPr="00653359" w:rsidRDefault="00BA44EA" w:rsidP="00BA44E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bak met koud water</w:t>
      </w:r>
    </w:p>
    <w:p w:rsidR="000042EB" w:rsidRPr="00653359" w:rsidRDefault="000042EB" w:rsidP="00BA44E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 xml:space="preserve">2 spuiten </w:t>
      </w:r>
    </w:p>
    <w:p w:rsidR="000042EB" w:rsidRPr="00653359" w:rsidRDefault="000042EB" w:rsidP="00BA44E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slang</w:t>
      </w:r>
    </w:p>
    <w:p w:rsidR="00A04D6B" w:rsidRPr="00653359" w:rsidRDefault="00A04D6B" w:rsidP="00BA44EA">
      <w:pPr>
        <w:pStyle w:val="Heading2"/>
      </w:pPr>
      <w:r w:rsidRPr="00653359">
        <w:t>Werkwijze</w:t>
      </w:r>
      <w:r w:rsidR="00BA44EA" w:rsidRPr="00653359">
        <w:t xml:space="preserve"> spaghetti</w:t>
      </w:r>
      <w:r w:rsidRPr="00653359">
        <w:t>:</w:t>
      </w:r>
    </w:p>
    <w:p w:rsidR="00A04D6B" w:rsidRPr="00653359" w:rsidRDefault="00A04D6B" w:rsidP="00A04D6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 xml:space="preserve">Doe de </w:t>
      </w:r>
      <w:r w:rsidR="008662EF">
        <w:rPr>
          <w:rFonts w:asciiTheme="majorHAnsi" w:hAnsiTheme="majorHAnsi"/>
        </w:rPr>
        <w:t>basilicum, sla</w:t>
      </w:r>
      <w:r w:rsidRPr="00653359">
        <w:rPr>
          <w:rFonts w:asciiTheme="majorHAnsi" w:hAnsiTheme="majorHAnsi"/>
        </w:rPr>
        <w:t xml:space="preserve"> en het water </w:t>
      </w:r>
      <w:r w:rsidR="002F5923">
        <w:rPr>
          <w:rFonts w:asciiTheme="majorHAnsi" w:hAnsiTheme="majorHAnsi"/>
        </w:rPr>
        <w:t>in een hoge maatbaker</w:t>
      </w:r>
      <w:r w:rsidRPr="00653359">
        <w:rPr>
          <w:rFonts w:asciiTheme="majorHAnsi" w:hAnsiTheme="majorHAnsi"/>
        </w:rPr>
        <w:t xml:space="preserve"> en </w:t>
      </w:r>
      <w:r w:rsidR="008662EF">
        <w:rPr>
          <w:rFonts w:asciiTheme="majorHAnsi" w:hAnsiTheme="majorHAnsi"/>
        </w:rPr>
        <w:t xml:space="preserve">mix </w:t>
      </w:r>
      <w:r w:rsidR="002F5923">
        <w:rPr>
          <w:rFonts w:asciiTheme="majorHAnsi" w:hAnsiTheme="majorHAnsi"/>
        </w:rPr>
        <w:t xml:space="preserve">met een staafmixer </w:t>
      </w:r>
      <w:r w:rsidR="008662EF">
        <w:rPr>
          <w:rFonts w:asciiTheme="majorHAnsi" w:hAnsiTheme="majorHAnsi"/>
        </w:rPr>
        <w:t>tot</w:t>
      </w:r>
      <w:r w:rsidRPr="00653359">
        <w:rPr>
          <w:rFonts w:asciiTheme="majorHAnsi" w:hAnsiTheme="majorHAnsi"/>
        </w:rPr>
        <w:t xml:space="preserve"> het glad is. Voeg een beetje peper en zout toe voor de smaak.</w:t>
      </w:r>
      <w:r w:rsidR="002F5923">
        <w:rPr>
          <w:rFonts w:asciiTheme="majorHAnsi" w:hAnsiTheme="majorHAnsi"/>
        </w:rPr>
        <w:t xml:space="preserve"> Kijk of dit ongeveer 300 ml is, voeg anders nog ee</w:t>
      </w:r>
      <w:bookmarkStart w:id="0" w:name="_GoBack"/>
      <w:bookmarkEnd w:id="0"/>
      <w:r w:rsidR="002F5923">
        <w:rPr>
          <w:rFonts w:asciiTheme="majorHAnsi" w:hAnsiTheme="majorHAnsi"/>
        </w:rPr>
        <w:t>n beetje basilicum of sla toe.</w:t>
      </w:r>
    </w:p>
    <w:p w:rsidR="00A04D6B" w:rsidRPr="00653359" w:rsidRDefault="00A04D6B" w:rsidP="00A04D6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2F5923">
        <w:rPr>
          <w:rFonts w:asciiTheme="majorHAnsi" w:hAnsiTheme="majorHAnsi"/>
        </w:rPr>
        <w:t xml:space="preserve">Doe het mengsel in een pannetje en voeg </w:t>
      </w:r>
      <w:r w:rsidR="009667A4">
        <w:rPr>
          <w:rFonts w:asciiTheme="majorHAnsi" w:hAnsiTheme="majorHAnsi"/>
        </w:rPr>
        <w:t>5</w:t>
      </w:r>
      <w:r w:rsidR="002F5923" w:rsidRPr="002F5923">
        <w:rPr>
          <w:rFonts w:asciiTheme="majorHAnsi" w:hAnsiTheme="majorHAnsi"/>
        </w:rPr>
        <w:t xml:space="preserve"> afgestreken doseer</w:t>
      </w:r>
      <w:r w:rsidR="008662EF" w:rsidRPr="002F5923">
        <w:rPr>
          <w:rFonts w:asciiTheme="majorHAnsi" w:hAnsiTheme="majorHAnsi"/>
        </w:rPr>
        <w:t>lepel</w:t>
      </w:r>
      <w:r w:rsidR="002F5923" w:rsidRPr="002F5923">
        <w:rPr>
          <w:rFonts w:asciiTheme="majorHAnsi" w:hAnsiTheme="majorHAnsi"/>
        </w:rPr>
        <w:t>s</w:t>
      </w:r>
      <w:r w:rsidRPr="002F5923">
        <w:rPr>
          <w:rFonts w:asciiTheme="majorHAnsi" w:hAnsiTheme="majorHAnsi"/>
        </w:rPr>
        <w:t xml:space="preserve"> </w:t>
      </w:r>
      <w:proofErr w:type="spellStart"/>
      <w:r w:rsidRPr="002F5923">
        <w:rPr>
          <w:rFonts w:asciiTheme="majorHAnsi" w:hAnsiTheme="majorHAnsi"/>
        </w:rPr>
        <w:t>aga</w:t>
      </w:r>
      <w:r w:rsidR="008662EF" w:rsidRPr="002F5923">
        <w:rPr>
          <w:rFonts w:asciiTheme="majorHAnsi" w:hAnsiTheme="majorHAnsi"/>
        </w:rPr>
        <w:t>r-agar</w:t>
      </w:r>
      <w:proofErr w:type="spellEnd"/>
      <w:r w:rsidR="008662EF" w:rsidRPr="002F5923">
        <w:rPr>
          <w:rFonts w:asciiTheme="majorHAnsi" w:hAnsiTheme="majorHAnsi"/>
        </w:rPr>
        <w:t xml:space="preserve"> toe.</w:t>
      </w:r>
      <w:r w:rsidR="008662EF">
        <w:rPr>
          <w:rFonts w:asciiTheme="majorHAnsi" w:hAnsiTheme="majorHAnsi"/>
        </w:rPr>
        <w:t xml:space="preserve"> Laat het mengsel kok</w:t>
      </w:r>
      <w:r w:rsidRPr="00653359">
        <w:rPr>
          <w:rFonts w:asciiTheme="majorHAnsi" w:hAnsiTheme="majorHAnsi"/>
        </w:rPr>
        <w:t>en terwijl je aan het roeren bent.</w:t>
      </w:r>
    </w:p>
    <w:p w:rsidR="00BA44EA" w:rsidRPr="00653359" w:rsidRDefault="00BA44EA" w:rsidP="00A04D6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Doe het vuur uit en laat het mengsel een beetje afkoelen</w:t>
      </w:r>
      <w:r w:rsidR="002F5923">
        <w:rPr>
          <w:rFonts w:asciiTheme="majorHAnsi" w:hAnsiTheme="majorHAnsi"/>
        </w:rPr>
        <w:t>, roer het af en toe nog door</w:t>
      </w:r>
      <w:r w:rsidRPr="00653359">
        <w:rPr>
          <w:rFonts w:asciiTheme="majorHAnsi" w:hAnsiTheme="majorHAnsi"/>
        </w:rPr>
        <w:t>.</w:t>
      </w:r>
    </w:p>
    <w:p w:rsidR="00BA44EA" w:rsidRPr="00653359" w:rsidRDefault="00BA44EA" w:rsidP="00A04D6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Pak nu een spuit en de slang. Houd de spuit in je mengsel en trek nu rustig de spuit naar boven tot hij vol is.</w:t>
      </w:r>
    </w:p>
    <w:p w:rsidR="00BA44EA" w:rsidRPr="00653359" w:rsidRDefault="00BA44EA" w:rsidP="00A04D6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Haal het spuitje van de slang af (zorg dat je de uiteinden van de slang omhoog houdt).</w:t>
      </w:r>
    </w:p>
    <w:p w:rsidR="00BA44EA" w:rsidRPr="00653359" w:rsidRDefault="00BA44EA" w:rsidP="00A04D6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Houd de slang nu een poosje in de bak met koud water die klaarstaat.</w:t>
      </w:r>
    </w:p>
    <w:p w:rsidR="00BA44EA" w:rsidRPr="00653359" w:rsidRDefault="00BA44EA" w:rsidP="00A04D6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 xml:space="preserve">Als de spaghetti stevig lijkt te zijn,  haal je hem uit de bak met water. </w:t>
      </w:r>
    </w:p>
    <w:p w:rsidR="00A04D6B" w:rsidRDefault="00BA44EA" w:rsidP="00A04D6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 xml:space="preserve">Pak nu een nieuwe spuit en vul die met lucht. Zet hem op de slang en druk voorzichtig de groene spaghetti er uit. </w:t>
      </w:r>
    </w:p>
    <w:p w:rsidR="001C2CE9" w:rsidRPr="00653359" w:rsidRDefault="001C2CE9" w:rsidP="00A04D6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Leg ze netjes op een bord, totdat we ze verder gaan gebruiken.</w:t>
      </w:r>
    </w:p>
    <w:p w:rsidR="00BC1F79" w:rsidRDefault="00BC1F79" w:rsidP="00BC1F79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</w:p>
    <w:p w:rsidR="00BC1F79" w:rsidRDefault="00BC1F79" w:rsidP="00BC1F79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</w:p>
    <w:p w:rsidR="00BC1F79" w:rsidRDefault="00BC1F79" w:rsidP="00BC1F79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</w:p>
    <w:p w:rsidR="00BC1F79" w:rsidRDefault="00BC1F79" w:rsidP="00BC1F79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</w:p>
    <w:p w:rsidR="00BC1F79" w:rsidRDefault="00BC1F79" w:rsidP="00BC1F79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</w:p>
    <w:p w:rsidR="00BC1F79" w:rsidRDefault="00BC1F79" w:rsidP="00BC1F79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</w:p>
    <w:p w:rsidR="00BC1F79" w:rsidRDefault="00BC1F79" w:rsidP="00BC1F79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</w:p>
    <w:p w:rsidR="002F5923" w:rsidRDefault="002F5923" w:rsidP="00BC1F79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</w:p>
    <w:p w:rsidR="00A21C23" w:rsidRPr="00653359" w:rsidRDefault="00BC1F79" w:rsidP="00BC1F79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/>
          <w:i/>
        </w:rPr>
      </w:pPr>
      <w:r>
        <w:rPr>
          <w:rFonts w:asciiTheme="majorHAnsi" w:hAnsiTheme="majorHAnsi" w:cs="Arial"/>
          <w:i/>
          <w:szCs w:val="21"/>
        </w:rPr>
        <w:t xml:space="preserve">VRAAG: Wat is </w:t>
      </w:r>
      <w:proofErr w:type="spellStart"/>
      <w:r>
        <w:rPr>
          <w:rFonts w:asciiTheme="majorHAnsi" w:hAnsiTheme="majorHAnsi" w:cs="Arial"/>
          <w:i/>
          <w:szCs w:val="21"/>
        </w:rPr>
        <w:t>agar-agar</w:t>
      </w:r>
      <w:proofErr w:type="spellEnd"/>
      <w:r>
        <w:rPr>
          <w:rFonts w:asciiTheme="majorHAnsi" w:hAnsiTheme="majorHAnsi" w:cs="Arial"/>
          <w:i/>
          <w:szCs w:val="21"/>
        </w:rPr>
        <w:t xml:space="preserve"> denk je? </w:t>
      </w:r>
      <w:r w:rsidR="00A21C23" w:rsidRPr="00653359">
        <w:rPr>
          <w:rFonts w:asciiTheme="majorHAnsi" w:hAnsiTheme="majorHAnsi"/>
          <w:i/>
        </w:rPr>
        <w:t>Hoe kan het dat de spaghetti hard wordt?</w:t>
      </w:r>
    </w:p>
    <w:p w:rsidR="00BA44EA" w:rsidRPr="00653359" w:rsidRDefault="00653359" w:rsidP="000042EB">
      <w:pPr>
        <w:pStyle w:val="Heading1"/>
      </w:pPr>
      <w:r>
        <w:lastRenderedPageBreak/>
        <w:t>Balsamico</w:t>
      </w:r>
      <w:r w:rsidR="000042EB" w:rsidRPr="00653359">
        <w:t xml:space="preserve">azijn </w:t>
      </w:r>
      <w:r>
        <w:t xml:space="preserve">kaviaar </w:t>
      </w:r>
    </w:p>
    <w:p w:rsidR="00BA44EA" w:rsidRPr="00653359" w:rsidRDefault="00BA44EA" w:rsidP="00BA44EA">
      <w:pPr>
        <w:pStyle w:val="Heading2"/>
      </w:pPr>
      <w:r w:rsidRPr="00653359">
        <w:t>Ingrediënten</w:t>
      </w:r>
      <w:r w:rsidR="000042EB" w:rsidRPr="00653359">
        <w:t>:</w:t>
      </w:r>
    </w:p>
    <w:p w:rsidR="00BA44EA" w:rsidRPr="00653359" w:rsidRDefault="00824EE5" w:rsidP="00BA44E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1 glaasje</w:t>
      </w:r>
      <w:r w:rsidR="00BA44EA" w:rsidRPr="00653359">
        <w:rPr>
          <w:rFonts w:asciiTheme="majorHAnsi" w:hAnsiTheme="majorHAnsi"/>
        </w:rPr>
        <w:t xml:space="preserve"> olijfolie</w:t>
      </w:r>
    </w:p>
    <w:p w:rsidR="00BA44EA" w:rsidRPr="00653359" w:rsidRDefault="00BA44EA" w:rsidP="00BA44E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100 ml balsamico azijn</w:t>
      </w:r>
    </w:p>
    <w:p w:rsidR="00BA44EA" w:rsidRPr="00653359" w:rsidRDefault="00824EE5" w:rsidP="00BA44E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2,5</w:t>
      </w:r>
      <w:r w:rsidR="00530420">
        <w:rPr>
          <w:rFonts w:asciiTheme="majorHAnsi" w:hAnsiTheme="majorHAnsi"/>
        </w:rPr>
        <w:t xml:space="preserve"> afgestreken</w:t>
      </w:r>
      <w:r w:rsidR="008662EF">
        <w:rPr>
          <w:rFonts w:asciiTheme="majorHAnsi" w:hAnsiTheme="majorHAnsi"/>
        </w:rPr>
        <w:t xml:space="preserve"> </w:t>
      </w:r>
      <w:proofErr w:type="spellStart"/>
      <w:r w:rsidR="008662EF">
        <w:rPr>
          <w:rFonts w:asciiTheme="majorHAnsi" w:hAnsiTheme="majorHAnsi"/>
        </w:rPr>
        <w:t>maatlepel</w:t>
      </w:r>
      <w:r w:rsidR="00530420">
        <w:rPr>
          <w:rFonts w:asciiTheme="majorHAnsi" w:hAnsiTheme="majorHAnsi"/>
        </w:rPr>
        <w:t>s</w:t>
      </w:r>
      <w:proofErr w:type="spellEnd"/>
      <w:r w:rsidRPr="00653359">
        <w:rPr>
          <w:rFonts w:asciiTheme="majorHAnsi" w:hAnsiTheme="majorHAnsi"/>
        </w:rPr>
        <w:t xml:space="preserve"> </w:t>
      </w:r>
      <w:proofErr w:type="spellStart"/>
      <w:r w:rsidRPr="00653359">
        <w:rPr>
          <w:rFonts w:asciiTheme="majorHAnsi" w:hAnsiTheme="majorHAnsi"/>
        </w:rPr>
        <w:t>agar-agar</w:t>
      </w:r>
      <w:proofErr w:type="spellEnd"/>
    </w:p>
    <w:p w:rsidR="000042EB" w:rsidRPr="00653359" w:rsidRDefault="000042EB" w:rsidP="000042EB">
      <w:pPr>
        <w:pStyle w:val="Heading2"/>
      </w:pPr>
      <w:r w:rsidRPr="00653359">
        <w:t>Extra nodig:</w:t>
      </w:r>
    </w:p>
    <w:p w:rsidR="000042EB" w:rsidRPr="00653359" w:rsidRDefault="000042EB" w:rsidP="000042E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spuitje</w:t>
      </w:r>
    </w:p>
    <w:p w:rsidR="00BA44EA" w:rsidRPr="00653359" w:rsidRDefault="00BA44EA" w:rsidP="00BA44EA">
      <w:pPr>
        <w:pStyle w:val="Heading2"/>
      </w:pPr>
      <w:r w:rsidRPr="00653359">
        <w:t>Werkwijze kaviaar:</w:t>
      </w:r>
    </w:p>
    <w:p w:rsidR="00BA44EA" w:rsidRPr="00653359" w:rsidRDefault="000042EB" w:rsidP="000042E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 xml:space="preserve">Het glas met olijfolie staat al in de vriezer, het is belangrijk dat </w:t>
      </w:r>
      <w:r w:rsidR="008662EF">
        <w:rPr>
          <w:rFonts w:asciiTheme="majorHAnsi" w:hAnsiTheme="majorHAnsi"/>
        </w:rPr>
        <w:t>deze</w:t>
      </w:r>
      <w:r w:rsidRPr="00653359">
        <w:rPr>
          <w:rFonts w:asciiTheme="majorHAnsi" w:hAnsiTheme="majorHAnsi"/>
        </w:rPr>
        <w:t xml:space="preserve"> koud is. </w:t>
      </w:r>
      <w:r w:rsidR="008662EF">
        <w:rPr>
          <w:rFonts w:asciiTheme="majorHAnsi" w:hAnsiTheme="majorHAnsi"/>
        </w:rPr>
        <w:t xml:space="preserve">Het glas </w:t>
      </w:r>
      <w:r w:rsidRPr="00653359">
        <w:rPr>
          <w:rFonts w:asciiTheme="majorHAnsi" w:hAnsiTheme="majorHAnsi"/>
        </w:rPr>
        <w:t xml:space="preserve">kun je ophalen wanneer je hem nodig bent. </w:t>
      </w:r>
    </w:p>
    <w:p w:rsidR="000042EB" w:rsidRPr="00653359" w:rsidRDefault="000042EB" w:rsidP="000042E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 xml:space="preserve">Doe de balsamico azijn en </w:t>
      </w:r>
      <w:proofErr w:type="spellStart"/>
      <w:r w:rsidRPr="00653359">
        <w:rPr>
          <w:rFonts w:asciiTheme="majorHAnsi" w:hAnsiTheme="majorHAnsi"/>
        </w:rPr>
        <w:t>agar-agar</w:t>
      </w:r>
      <w:proofErr w:type="spellEnd"/>
      <w:r w:rsidRPr="00653359">
        <w:rPr>
          <w:rFonts w:asciiTheme="majorHAnsi" w:hAnsiTheme="majorHAnsi"/>
        </w:rPr>
        <w:t xml:space="preserve"> in een pannetje, verwarm het terwijl je stevig aan het roeren bent. Laat het een paar minuutjes doorkoken</w:t>
      </w:r>
    </w:p>
    <w:p w:rsidR="000042EB" w:rsidRPr="00653359" w:rsidRDefault="000042EB" w:rsidP="000042E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Gebruik een schuimspaan om eventueel schuim er af te halen.</w:t>
      </w:r>
    </w:p>
    <w:p w:rsidR="000042EB" w:rsidRPr="00653359" w:rsidRDefault="000042EB" w:rsidP="000042E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Wacht een paar minute</w:t>
      </w:r>
      <w:r w:rsidR="00D61DC7">
        <w:rPr>
          <w:rFonts w:asciiTheme="majorHAnsi" w:hAnsiTheme="majorHAnsi"/>
        </w:rPr>
        <w:t>n tot de temperatuur gedaald is.</w:t>
      </w:r>
    </w:p>
    <w:p w:rsidR="00507728" w:rsidRPr="00653359" w:rsidRDefault="00507728" w:rsidP="000042E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Haal nu de olijfolie uit de vriezer.</w:t>
      </w:r>
    </w:p>
    <w:p w:rsidR="000042EB" w:rsidRPr="00653359" w:rsidRDefault="000042EB" w:rsidP="000042E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Vul een spuitje met de azijn. Druppel nu voorzichtig de azijn in de olijfolie door zachtjes het spuitje in te drukken.</w:t>
      </w:r>
      <w:r w:rsidR="00507728" w:rsidRPr="00653359">
        <w:rPr>
          <w:rFonts w:asciiTheme="majorHAnsi" w:hAnsiTheme="majorHAnsi"/>
        </w:rPr>
        <w:t xml:space="preserve"> Het is belangrijk dat je ver boven het glas de druppels laat vallen.</w:t>
      </w:r>
    </w:p>
    <w:p w:rsidR="00DE424D" w:rsidRPr="00653359" w:rsidRDefault="00DE424D" w:rsidP="000042E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Wacht een paar minuten, haal dan de gevormde bolletjes voorzichtig uit het glas</w:t>
      </w:r>
      <w:r w:rsidR="00123999" w:rsidRPr="00653359">
        <w:rPr>
          <w:rFonts w:asciiTheme="majorHAnsi" w:hAnsiTheme="majorHAnsi"/>
        </w:rPr>
        <w:t xml:space="preserve"> met een lepel met gaatjes. Spoel de bolletjes in een glas water.</w:t>
      </w:r>
    </w:p>
    <w:p w:rsidR="00123999" w:rsidRDefault="00123999" w:rsidP="00123999">
      <w:pPr>
        <w:rPr>
          <w:rFonts w:asciiTheme="majorHAnsi" w:hAnsiTheme="majorHAnsi"/>
        </w:rPr>
      </w:pPr>
    </w:p>
    <w:p w:rsidR="00BC1F79" w:rsidRDefault="00BC1F79" w:rsidP="00123999">
      <w:pPr>
        <w:rPr>
          <w:rFonts w:asciiTheme="majorHAnsi" w:hAnsiTheme="majorHAnsi"/>
        </w:rPr>
      </w:pPr>
    </w:p>
    <w:p w:rsidR="00BC1F79" w:rsidRDefault="00BC1F79" w:rsidP="00123999">
      <w:pPr>
        <w:rPr>
          <w:rFonts w:asciiTheme="majorHAnsi" w:hAnsiTheme="majorHAnsi"/>
        </w:rPr>
      </w:pPr>
    </w:p>
    <w:p w:rsidR="00BC1F79" w:rsidRDefault="00BC1F79" w:rsidP="00123999">
      <w:pPr>
        <w:rPr>
          <w:rFonts w:asciiTheme="majorHAnsi" w:hAnsiTheme="majorHAnsi"/>
        </w:rPr>
      </w:pPr>
    </w:p>
    <w:p w:rsidR="00BC1F79" w:rsidRDefault="00BC1F79" w:rsidP="00123999">
      <w:pPr>
        <w:rPr>
          <w:rFonts w:asciiTheme="majorHAnsi" w:hAnsiTheme="majorHAnsi"/>
        </w:rPr>
      </w:pPr>
    </w:p>
    <w:p w:rsidR="00BC1F79" w:rsidRDefault="00BC1F79" w:rsidP="00123999">
      <w:pPr>
        <w:rPr>
          <w:rFonts w:asciiTheme="majorHAnsi" w:hAnsiTheme="majorHAnsi"/>
        </w:rPr>
      </w:pPr>
    </w:p>
    <w:p w:rsidR="00BC1F79" w:rsidRDefault="00BC1F79" w:rsidP="00123999">
      <w:pPr>
        <w:rPr>
          <w:rFonts w:asciiTheme="majorHAnsi" w:hAnsiTheme="majorHAnsi"/>
        </w:rPr>
      </w:pPr>
    </w:p>
    <w:p w:rsidR="00BC1F79" w:rsidRDefault="00BC1F79" w:rsidP="00123999">
      <w:pPr>
        <w:rPr>
          <w:rFonts w:asciiTheme="majorHAnsi" w:hAnsiTheme="majorHAnsi"/>
        </w:rPr>
      </w:pPr>
    </w:p>
    <w:p w:rsidR="00BC1F79" w:rsidRDefault="00BC1F79" w:rsidP="00123999">
      <w:pPr>
        <w:rPr>
          <w:rFonts w:asciiTheme="majorHAnsi" w:hAnsiTheme="majorHAnsi"/>
        </w:rPr>
      </w:pPr>
    </w:p>
    <w:p w:rsidR="00BC1F79" w:rsidRDefault="00BC1F79" w:rsidP="00123999">
      <w:pPr>
        <w:rPr>
          <w:rFonts w:asciiTheme="majorHAnsi" w:hAnsiTheme="majorHAnsi"/>
        </w:rPr>
      </w:pPr>
    </w:p>
    <w:p w:rsidR="00BC1F79" w:rsidRDefault="00BC1F79" w:rsidP="00123999">
      <w:pPr>
        <w:rPr>
          <w:rFonts w:asciiTheme="majorHAnsi" w:hAnsiTheme="majorHAnsi"/>
        </w:rPr>
      </w:pPr>
    </w:p>
    <w:p w:rsidR="00BC1F79" w:rsidRDefault="00BC1F79" w:rsidP="00BC1F79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</w:p>
    <w:p w:rsidR="00BC1F79" w:rsidRPr="00653359" w:rsidRDefault="00BC1F79" w:rsidP="00BC1F79">
      <w:pPr>
        <w:rPr>
          <w:rFonts w:asciiTheme="majorHAnsi" w:hAnsiTheme="majorHAnsi"/>
          <w:i/>
        </w:rPr>
      </w:pPr>
      <w:r>
        <w:rPr>
          <w:rFonts w:asciiTheme="majorHAnsi" w:hAnsiTheme="majorHAnsi" w:cs="Arial"/>
          <w:i/>
          <w:szCs w:val="21"/>
        </w:rPr>
        <w:t xml:space="preserve">VRAAG: </w:t>
      </w:r>
      <w:r w:rsidRPr="00653359">
        <w:rPr>
          <w:rFonts w:asciiTheme="majorHAnsi" w:hAnsiTheme="majorHAnsi"/>
          <w:i/>
        </w:rPr>
        <w:t>Wat gebeurt er als de olijfolie niet koud genoeg is?</w:t>
      </w:r>
    </w:p>
    <w:sectPr w:rsidR="00BC1F79" w:rsidRPr="00653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4E17"/>
    <w:multiLevelType w:val="hybridMultilevel"/>
    <w:tmpl w:val="7BF61EB8"/>
    <w:lvl w:ilvl="0" w:tplc="DF60EB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00573"/>
    <w:multiLevelType w:val="hybridMultilevel"/>
    <w:tmpl w:val="754694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32201"/>
    <w:multiLevelType w:val="hybridMultilevel"/>
    <w:tmpl w:val="4D5C4C06"/>
    <w:lvl w:ilvl="0" w:tplc="1AFA45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93071"/>
    <w:multiLevelType w:val="hybridMultilevel"/>
    <w:tmpl w:val="C9E617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613CE"/>
    <w:multiLevelType w:val="hybridMultilevel"/>
    <w:tmpl w:val="7B6C7F9C"/>
    <w:lvl w:ilvl="0" w:tplc="13BC86CA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057C06"/>
    <w:multiLevelType w:val="hybridMultilevel"/>
    <w:tmpl w:val="C9844C0E"/>
    <w:lvl w:ilvl="0" w:tplc="F1D2A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40969A1"/>
    <w:multiLevelType w:val="hybridMultilevel"/>
    <w:tmpl w:val="BD5873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D6B"/>
    <w:rsid w:val="000042EB"/>
    <w:rsid w:val="00123999"/>
    <w:rsid w:val="001C2CE9"/>
    <w:rsid w:val="002611DC"/>
    <w:rsid w:val="002C4D16"/>
    <w:rsid w:val="002F5923"/>
    <w:rsid w:val="002F79B1"/>
    <w:rsid w:val="004A26E6"/>
    <w:rsid w:val="00507728"/>
    <w:rsid w:val="00530420"/>
    <w:rsid w:val="00653359"/>
    <w:rsid w:val="0072468B"/>
    <w:rsid w:val="00824EE5"/>
    <w:rsid w:val="008662EF"/>
    <w:rsid w:val="008F1B33"/>
    <w:rsid w:val="009667A4"/>
    <w:rsid w:val="009856E4"/>
    <w:rsid w:val="009D7B51"/>
    <w:rsid w:val="00A01088"/>
    <w:rsid w:val="00A04D6B"/>
    <w:rsid w:val="00A21C23"/>
    <w:rsid w:val="00AF7F5C"/>
    <w:rsid w:val="00B636F3"/>
    <w:rsid w:val="00BA44EA"/>
    <w:rsid w:val="00BC1F79"/>
    <w:rsid w:val="00C21B6D"/>
    <w:rsid w:val="00D61DC7"/>
    <w:rsid w:val="00DE424D"/>
    <w:rsid w:val="00E5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D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44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2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2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BC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D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44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2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2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BC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0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1B154744.dotm</Template>
  <TotalTime>10</TotalTime>
  <Pages>3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S2029766</dc:creator>
  <cp:lastModifiedBy>S2029766</cp:lastModifiedBy>
  <cp:revision>9</cp:revision>
  <dcterms:created xsi:type="dcterms:W3CDTF">2014-11-19T13:54:00Z</dcterms:created>
  <dcterms:modified xsi:type="dcterms:W3CDTF">2014-11-21T09:49:00Z</dcterms:modified>
</cp:coreProperties>
</file>