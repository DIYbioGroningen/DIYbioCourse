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09" w:rsidRPr="00653359" w:rsidRDefault="00765009" w:rsidP="00765009">
      <w:pPr>
        <w:pStyle w:val="Title"/>
      </w:pPr>
      <w:r>
        <w:t>Chocolade spaghetti</w:t>
      </w:r>
    </w:p>
    <w:p w:rsidR="00765009" w:rsidRPr="00653359" w:rsidRDefault="00765009" w:rsidP="00765009">
      <w:pPr>
        <w:pStyle w:val="Heading2"/>
      </w:pPr>
      <w:r>
        <w:t>Ingrediënten</w:t>
      </w:r>
    </w:p>
    <w:p w:rsidR="00765009" w:rsidRPr="00653359" w:rsidRDefault="00765009" w:rsidP="0076500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200 ml pure chocolademelk</w:t>
      </w:r>
    </w:p>
    <w:p w:rsidR="00765009" w:rsidRPr="002F5923" w:rsidRDefault="00765009" w:rsidP="0076500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Pr="002F5923">
        <w:rPr>
          <w:rFonts w:asciiTheme="majorHAnsi" w:hAnsiTheme="majorHAnsi"/>
        </w:rPr>
        <w:t xml:space="preserve"> doseerlepel</w:t>
      </w:r>
      <w:r>
        <w:rPr>
          <w:rFonts w:asciiTheme="majorHAnsi" w:hAnsiTheme="majorHAnsi"/>
        </w:rPr>
        <w:t>s</w:t>
      </w:r>
      <w:r w:rsidRPr="002F5923">
        <w:rPr>
          <w:rFonts w:asciiTheme="majorHAnsi" w:hAnsiTheme="majorHAnsi"/>
        </w:rPr>
        <w:t xml:space="preserve"> </w:t>
      </w:r>
      <w:proofErr w:type="spellStart"/>
      <w:r w:rsidRPr="002F5923">
        <w:rPr>
          <w:rFonts w:asciiTheme="majorHAnsi" w:hAnsiTheme="majorHAnsi"/>
        </w:rPr>
        <w:t>agar-agar</w:t>
      </w:r>
      <w:proofErr w:type="spellEnd"/>
      <w:r w:rsidRPr="002F5923">
        <w:rPr>
          <w:rFonts w:asciiTheme="majorHAnsi" w:hAnsiTheme="majorHAnsi"/>
        </w:rPr>
        <w:t xml:space="preserve"> </w:t>
      </w:r>
    </w:p>
    <w:p w:rsidR="00765009" w:rsidRPr="00653359" w:rsidRDefault="00765009" w:rsidP="0076500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peper en zout</w:t>
      </w:r>
    </w:p>
    <w:p w:rsidR="00765009" w:rsidRPr="00653359" w:rsidRDefault="00765009" w:rsidP="00765009">
      <w:pPr>
        <w:pStyle w:val="Heading2"/>
      </w:pPr>
      <w:r w:rsidRPr="00653359">
        <w:t>Extra nodig</w:t>
      </w:r>
    </w:p>
    <w:p w:rsidR="00765009" w:rsidRPr="00653359" w:rsidRDefault="00765009" w:rsidP="0076500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bak met koud water</w:t>
      </w:r>
    </w:p>
    <w:p w:rsidR="00765009" w:rsidRPr="00653359" w:rsidRDefault="00765009" w:rsidP="0076500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2 spuiten </w:t>
      </w:r>
    </w:p>
    <w:p w:rsidR="00765009" w:rsidRPr="00653359" w:rsidRDefault="00765009" w:rsidP="0076500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slang</w:t>
      </w:r>
    </w:p>
    <w:p w:rsidR="00765009" w:rsidRPr="00653359" w:rsidRDefault="00765009" w:rsidP="00765009">
      <w:pPr>
        <w:pStyle w:val="Heading2"/>
      </w:pPr>
      <w:r w:rsidRPr="00653359">
        <w:t>Werkwijze spaghetti:</w:t>
      </w:r>
    </w:p>
    <w:p w:rsidR="00765009" w:rsidRPr="00653359" w:rsidRDefault="00765009" w:rsidP="0076500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F5923">
        <w:rPr>
          <w:rFonts w:asciiTheme="majorHAnsi" w:hAnsiTheme="majorHAnsi"/>
        </w:rPr>
        <w:t xml:space="preserve">Doe </w:t>
      </w:r>
      <w:r>
        <w:rPr>
          <w:rFonts w:asciiTheme="majorHAnsi" w:hAnsiTheme="majorHAnsi"/>
        </w:rPr>
        <w:t>de chocolademelk</w:t>
      </w:r>
      <w:r w:rsidRPr="002F5923">
        <w:rPr>
          <w:rFonts w:asciiTheme="majorHAnsi" w:hAnsiTheme="majorHAnsi"/>
        </w:rPr>
        <w:t xml:space="preserve"> in een pannetje en voeg </w:t>
      </w:r>
      <w:r>
        <w:rPr>
          <w:rFonts w:asciiTheme="majorHAnsi" w:hAnsiTheme="majorHAnsi"/>
        </w:rPr>
        <w:t>5</w:t>
      </w:r>
      <w:r w:rsidRPr="002F5923">
        <w:rPr>
          <w:rFonts w:asciiTheme="majorHAnsi" w:hAnsiTheme="majorHAnsi"/>
        </w:rPr>
        <w:t xml:space="preserve"> afgestreken doseerlepels </w:t>
      </w:r>
      <w:proofErr w:type="spellStart"/>
      <w:r w:rsidRPr="002F5923">
        <w:rPr>
          <w:rFonts w:asciiTheme="majorHAnsi" w:hAnsiTheme="majorHAnsi"/>
        </w:rPr>
        <w:t>agar-agar</w:t>
      </w:r>
      <w:proofErr w:type="spellEnd"/>
      <w:r w:rsidRPr="002F5923">
        <w:rPr>
          <w:rFonts w:asciiTheme="majorHAnsi" w:hAnsiTheme="majorHAnsi"/>
        </w:rPr>
        <w:t xml:space="preserve"> toe.</w:t>
      </w:r>
      <w:r>
        <w:rPr>
          <w:rFonts w:asciiTheme="majorHAnsi" w:hAnsiTheme="majorHAnsi"/>
        </w:rPr>
        <w:t xml:space="preserve"> Laat het mengsel kok</w:t>
      </w:r>
      <w:r w:rsidRPr="00653359">
        <w:rPr>
          <w:rFonts w:asciiTheme="majorHAnsi" w:hAnsiTheme="majorHAnsi"/>
        </w:rPr>
        <w:t>en terwijl je aan het roeren bent.</w:t>
      </w:r>
    </w:p>
    <w:p w:rsidR="00765009" w:rsidRPr="00653359" w:rsidRDefault="00765009" w:rsidP="0076500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Doe het vuur uit en laat het mengsel een beetje afkoelen</w:t>
      </w:r>
      <w:r>
        <w:rPr>
          <w:rFonts w:asciiTheme="majorHAnsi" w:hAnsiTheme="majorHAnsi"/>
        </w:rPr>
        <w:t>, roer het af en toe nog door</w:t>
      </w:r>
      <w:r w:rsidRPr="00653359">
        <w:rPr>
          <w:rFonts w:asciiTheme="majorHAnsi" w:hAnsiTheme="majorHAnsi"/>
        </w:rPr>
        <w:t>.</w:t>
      </w:r>
    </w:p>
    <w:p w:rsidR="00765009" w:rsidRPr="00653359" w:rsidRDefault="00765009" w:rsidP="0076500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Pak nu een spuit en de slang. Houd de spuit in je mengsel en trek nu rustig de spuit naar boven tot hij vol is.</w:t>
      </w:r>
    </w:p>
    <w:p w:rsidR="00765009" w:rsidRPr="00653359" w:rsidRDefault="00765009" w:rsidP="0076500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Haal het spuitje van de slang af (zorg dat je de uiteinden van de slang omhoog houdt).</w:t>
      </w:r>
    </w:p>
    <w:p w:rsidR="00765009" w:rsidRPr="00653359" w:rsidRDefault="00765009" w:rsidP="0076500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Houd de slang nu een poosje in de bak met koud water die klaarstaat.</w:t>
      </w:r>
    </w:p>
    <w:p w:rsidR="00765009" w:rsidRPr="00653359" w:rsidRDefault="00765009" w:rsidP="0076500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Als de spaghetti stevig lijkt te zijn,  haal je hem uit de bak met water. </w:t>
      </w:r>
    </w:p>
    <w:p w:rsidR="00765009" w:rsidRPr="00653359" w:rsidRDefault="00765009" w:rsidP="0076500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Pak nu een nieuwe spuit en vul die met lucht. Zet hem op de slang en druk voorzichtig de </w:t>
      </w:r>
      <w:r>
        <w:rPr>
          <w:rFonts w:asciiTheme="majorHAnsi" w:hAnsiTheme="majorHAnsi"/>
        </w:rPr>
        <w:t xml:space="preserve">spaghetti er </w:t>
      </w:r>
      <w:r w:rsidRPr="00653359">
        <w:rPr>
          <w:rFonts w:asciiTheme="majorHAnsi" w:hAnsiTheme="majorHAnsi"/>
        </w:rPr>
        <w:t xml:space="preserve">uit. </w:t>
      </w:r>
    </w:p>
    <w:p w:rsidR="002C4D16" w:rsidRDefault="002C4D16"/>
    <w:p w:rsidR="00816B15" w:rsidRDefault="00816B15"/>
    <w:p w:rsidR="00816B15" w:rsidRDefault="00816B15"/>
    <w:p w:rsidR="00816B15" w:rsidRDefault="00816B15"/>
    <w:p w:rsidR="00816B15" w:rsidRDefault="00816B15"/>
    <w:p w:rsidR="00816B15" w:rsidRDefault="00816B15"/>
    <w:p w:rsidR="00816B15" w:rsidRDefault="00816B15"/>
    <w:p w:rsidR="00816B15" w:rsidRDefault="00816B15"/>
    <w:p w:rsidR="00816B15" w:rsidRDefault="00816B15"/>
    <w:p w:rsidR="00AB391D" w:rsidRDefault="00AB391D"/>
    <w:p w:rsidR="00816B15" w:rsidRDefault="00816B15"/>
    <w:p w:rsidR="00816B15" w:rsidRDefault="00816B15" w:rsidP="00816B15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AB391D" w:rsidRDefault="00816B15" w:rsidP="00816B15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/>
          <w:i/>
        </w:rPr>
      </w:pPr>
      <w:r>
        <w:rPr>
          <w:rFonts w:asciiTheme="majorHAnsi" w:hAnsiTheme="majorHAnsi" w:cs="Arial"/>
          <w:i/>
          <w:szCs w:val="21"/>
        </w:rPr>
        <w:t xml:space="preserve">VRAAG: Wat is </w:t>
      </w:r>
      <w:proofErr w:type="spellStart"/>
      <w:r>
        <w:rPr>
          <w:rFonts w:asciiTheme="majorHAnsi" w:hAnsiTheme="majorHAnsi" w:cs="Arial"/>
          <w:i/>
          <w:szCs w:val="21"/>
        </w:rPr>
        <w:t>agar-agar</w:t>
      </w:r>
      <w:proofErr w:type="spellEnd"/>
      <w:r>
        <w:rPr>
          <w:rFonts w:asciiTheme="majorHAnsi" w:hAnsiTheme="majorHAnsi" w:cs="Arial"/>
          <w:i/>
          <w:szCs w:val="21"/>
        </w:rPr>
        <w:t xml:space="preserve"> denk je? </w:t>
      </w:r>
      <w:r w:rsidRPr="00653359">
        <w:rPr>
          <w:rFonts w:asciiTheme="majorHAnsi" w:hAnsiTheme="majorHAnsi"/>
          <w:i/>
        </w:rPr>
        <w:t>Hoe kan het dat de spaghetti</w:t>
      </w:r>
      <w:r>
        <w:rPr>
          <w:rFonts w:asciiTheme="majorHAnsi" w:hAnsiTheme="majorHAnsi"/>
          <w:i/>
        </w:rPr>
        <w:t xml:space="preserve"> </w:t>
      </w:r>
      <w:r w:rsidRPr="00653359">
        <w:rPr>
          <w:rFonts w:asciiTheme="majorHAnsi" w:hAnsiTheme="majorHAnsi"/>
          <w:i/>
        </w:rPr>
        <w:t>hard wordt?</w:t>
      </w:r>
    </w:p>
    <w:p w:rsidR="00AB391D" w:rsidRPr="00653359" w:rsidRDefault="00AB391D" w:rsidP="00AB391D">
      <w:pPr>
        <w:pStyle w:val="Title"/>
      </w:pPr>
      <w:r>
        <w:br w:type="page"/>
      </w:r>
      <w:r>
        <w:lastRenderedPageBreak/>
        <w:t>Aardbeien</w:t>
      </w:r>
      <w:r>
        <w:t xml:space="preserve"> spaghetti</w:t>
      </w:r>
    </w:p>
    <w:p w:rsidR="00AB391D" w:rsidRPr="00653359" w:rsidRDefault="00AB391D" w:rsidP="00AB391D">
      <w:pPr>
        <w:pStyle w:val="Heading2"/>
      </w:pPr>
      <w:r>
        <w:t>Ingrediënten</w:t>
      </w:r>
    </w:p>
    <w:p w:rsidR="00AB391D" w:rsidRPr="00653359" w:rsidRDefault="00AB391D" w:rsidP="00AB39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 ml </w:t>
      </w:r>
      <w:r>
        <w:rPr>
          <w:rFonts w:asciiTheme="majorHAnsi" w:hAnsiTheme="majorHAnsi"/>
        </w:rPr>
        <w:t>gepureerde</w:t>
      </w:r>
      <w:bookmarkStart w:id="0" w:name="_GoBack"/>
      <w:bookmarkEnd w:id="0"/>
      <w:r>
        <w:rPr>
          <w:rFonts w:asciiTheme="majorHAnsi" w:hAnsiTheme="majorHAnsi"/>
        </w:rPr>
        <w:t xml:space="preserve"> aardbeien</w:t>
      </w:r>
    </w:p>
    <w:p w:rsidR="00AB391D" w:rsidRPr="002F5923" w:rsidRDefault="00AB391D" w:rsidP="00AB39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Pr="002F5923">
        <w:rPr>
          <w:rFonts w:asciiTheme="majorHAnsi" w:hAnsiTheme="majorHAnsi"/>
        </w:rPr>
        <w:t xml:space="preserve"> doseerlepel</w:t>
      </w:r>
      <w:r>
        <w:rPr>
          <w:rFonts w:asciiTheme="majorHAnsi" w:hAnsiTheme="majorHAnsi"/>
        </w:rPr>
        <w:t>s</w:t>
      </w:r>
      <w:r w:rsidRPr="002F5923">
        <w:rPr>
          <w:rFonts w:asciiTheme="majorHAnsi" w:hAnsiTheme="majorHAnsi"/>
        </w:rPr>
        <w:t xml:space="preserve"> </w:t>
      </w:r>
      <w:proofErr w:type="spellStart"/>
      <w:r w:rsidRPr="002F5923">
        <w:rPr>
          <w:rFonts w:asciiTheme="majorHAnsi" w:hAnsiTheme="majorHAnsi"/>
        </w:rPr>
        <w:t>agar-agar</w:t>
      </w:r>
      <w:proofErr w:type="spellEnd"/>
      <w:r w:rsidRPr="002F5923">
        <w:rPr>
          <w:rFonts w:asciiTheme="majorHAnsi" w:hAnsiTheme="majorHAnsi"/>
        </w:rPr>
        <w:t xml:space="preserve"> </w:t>
      </w:r>
    </w:p>
    <w:p w:rsidR="00AB391D" w:rsidRPr="00653359" w:rsidRDefault="00AB391D" w:rsidP="00AB39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peper en zout</w:t>
      </w:r>
    </w:p>
    <w:p w:rsidR="00AB391D" w:rsidRPr="00653359" w:rsidRDefault="00AB391D" w:rsidP="00AB391D">
      <w:pPr>
        <w:pStyle w:val="Heading2"/>
      </w:pPr>
      <w:r w:rsidRPr="00653359">
        <w:t>Extra nodig</w:t>
      </w:r>
    </w:p>
    <w:p w:rsidR="00AB391D" w:rsidRPr="00653359" w:rsidRDefault="00AB391D" w:rsidP="00AB39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bak met koud water</w:t>
      </w:r>
    </w:p>
    <w:p w:rsidR="00AB391D" w:rsidRPr="00653359" w:rsidRDefault="00AB391D" w:rsidP="00AB39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2 spuiten </w:t>
      </w:r>
    </w:p>
    <w:p w:rsidR="00AB391D" w:rsidRPr="00653359" w:rsidRDefault="00AB391D" w:rsidP="00AB39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slang</w:t>
      </w:r>
    </w:p>
    <w:p w:rsidR="00AB391D" w:rsidRPr="00653359" w:rsidRDefault="00AB391D" w:rsidP="00AB391D">
      <w:pPr>
        <w:pStyle w:val="Heading2"/>
      </w:pPr>
      <w:r w:rsidRPr="00653359">
        <w:t>Werkwijze spaghetti:</w:t>
      </w:r>
    </w:p>
    <w:p w:rsidR="00AB391D" w:rsidRPr="00653359" w:rsidRDefault="00AB391D" w:rsidP="00AB39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F5923">
        <w:rPr>
          <w:rFonts w:asciiTheme="majorHAnsi" w:hAnsiTheme="majorHAnsi"/>
        </w:rPr>
        <w:t xml:space="preserve">Doe </w:t>
      </w:r>
      <w:r>
        <w:rPr>
          <w:rFonts w:asciiTheme="majorHAnsi" w:hAnsiTheme="majorHAnsi"/>
        </w:rPr>
        <w:t xml:space="preserve">de </w:t>
      </w:r>
      <w:r>
        <w:rPr>
          <w:rFonts w:asciiTheme="majorHAnsi" w:hAnsiTheme="majorHAnsi"/>
        </w:rPr>
        <w:t>aardbeien in een hoge kom en pureer ze met de staafmixer. Doe ze hierna</w:t>
      </w:r>
      <w:r w:rsidRPr="002F5923">
        <w:rPr>
          <w:rFonts w:asciiTheme="majorHAnsi" w:hAnsiTheme="majorHAnsi"/>
        </w:rPr>
        <w:t xml:space="preserve"> in een pannetje en voeg </w:t>
      </w:r>
      <w:r>
        <w:rPr>
          <w:rFonts w:asciiTheme="majorHAnsi" w:hAnsiTheme="majorHAnsi"/>
        </w:rPr>
        <w:t>5</w:t>
      </w:r>
      <w:r w:rsidRPr="002F5923">
        <w:rPr>
          <w:rFonts w:asciiTheme="majorHAnsi" w:hAnsiTheme="majorHAnsi"/>
        </w:rPr>
        <w:t xml:space="preserve"> afgestreken doseerlepels </w:t>
      </w:r>
      <w:proofErr w:type="spellStart"/>
      <w:r w:rsidRPr="002F5923">
        <w:rPr>
          <w:rFonts w:asciiTheme="majorHAnsi" w:hAnsiTheme="majorHAnsi"/>
        </w:rPr>
        <w:t>agar-agar</w:t>
      </w:r>
      <w:proofErr w:type="spellEnd"/>
      <w:r w:rsidRPr="002F5923">
        <w:rPr>
          <w:rFonts w:asciiTheme="majorHAnsi" w:hAnsiTheme="majorHAnsi"/>
        </w:rPr>
        <w:t xml:space="preserve"> toe.</w:t>
      </w:r>
      <w:r>
        <w:rPr>
          <w:rFonts w:asciiTheme="majorHAnsi" w:hAnsiTheme="majorHAnsi"/>
        </w:rPr>
        <w:t xml:space="preserve"> Laat het mengsel kok</w:t>
      </w:r>
      <w:r w:rsidRPr="00653359">
        <w:rPr>
          <w:rFonts w:asciiTheme="majorHAnsi" w:hAnsiTheme="majorHAnsi"/>
        </w:rPr>
        <w:t>en terwijl je aan het roeren bent.</w:t>
      </w:r>
    </w:p>
    <w:p w:rsidR="00AB391D" w:rsidRPr="00653359" w:rsidRDefault="00AB391D" w:rsidP="00AB39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Doe het vuur uit en laat het mengsel een beetje afkoelen</w:t>
      </w:r>
      <w:r>
        <w:rPr>
          <w:rFonts w:asciiTheme="majorHAnsi" w:hAnsiTheme="majorHAnsi"/>
        </w:rPr>
        <w:t>, roer het af en toe nog door</w:t>
      </w:r>
      <w:r w:rsidRPr="00653359">
        <w:rPr>
          <w:rFonts w:asciiTheme="majorHAnsi" w:hAnsiTheme="majorHAnsi"/>
        </w:rPr>
        <w:t>.</w:t>
      </w:r>
    </w:p>
    <w:p w:rsidR="00AB391D" w:rsidRPr="00653359" w:rsidRDefault="00AB391D" w:rsidP="00AB39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Pak nu een spuit en de slang. Houd de spuit in je mengsel en trek nu rustig de spuit naar boven tot hij vol is.</w:t>
      </w:r>
    </w:p>
    <w:p w:rsidR="00AB391D" w:rsidRPr="00653359" w:rsidRDefault="00AB391D" w:rsidP="00AB39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Haal het spuitje van de slang af (zorg dat je de uiteinden van de slang omhoog houdt).</w:t>
      </w:r>
    </w:p>
    <w:p w:rsidR="00AB391D" w:rsidRPr="00653359" w:rsidRDefault="00AB391D" w:rsidP="00AB39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>Houd de slang nu een poosje in de bak met koud water die klaarstaat.</w:t>
      </w:r>
    </w:p>
    <w:p w:rsidR="00AB391D" w:rsidRPr="00653359" w:rsidRDefault="00AB391D" w:rsidP="00AB39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Als de spaghetti stevig lijkt te zijn,  haal je hem uit de bak met water. </w:t>
      </w:r>
    </w:p>
    <w:p w:rsidR="00AB391D" w:rsidRPr="00653359" w:rsidRDefault="00AB391D" w:rsidP="00AB39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53359">
        <w:rPr>
          <w:rFonts w:asciiTheme="majorHAnsi" w:hAnsiTheme="majorHAnsi"/>
        </w:rPr>
        <w:t xml:space="preserve">Pak nu een nieuwe spuit en vul die met lucht. Zet hem op de slang en druk voorzichtig de </w:t>
      </w:r>
      <w:r>
        <w:rPr>
          <w:rFonts w:asciiTheme="majorHAnsi" w:hAnsiTheme="majorHAnsi"/>
        </w:rPr>
        <w:t xml:space="preserve">spaghetti er </w:t>
      </w:r>
      <w:r w:rsidRPr="00653359">
        <w:rPr>
          <w:rFonts w:asciiTheme="majorHAnsi" w:hAnsiTheme="majorHAnsi"/>
        </w:rPr>
        <w:t xml:space="preserve">uit. </w:t>
      </w:r>
    </w:p>
    <w:p w:rsidR="00AB391D" w:rsidRDefault="00AB391D" w:rsidP="00AB391D"/>
    <w:p w:rsidR="00AB391D" w:rsidRDefault="00AB391D" w:rsidP="00AB391D"/>
    <w:p w:rsidR="00AB391D" w:rsidRDefault="00AB391D" w:rsidP="00AB391D"/>
    <w:p w:rsidR="00AB391D" w:rsidRDefault="00AB391D" w:rsidP="00AB391D"/>
    <w:p w:rsidR="00AB391D" w:rsidRDefault="00AB391D" w:rsidP="00AB391D"/>
    <w:p w:rsidR="00AB391D" w:rsidRDefault="00AB391D" w:rsidP="00AB391D"/>
    <w:p w:rsidR="00AB391D" w:rsidRDefault="00AB391D" w:rsidP="00AB391D"/>
    <w:p w:rsidR="00AB391D" w:rsidRDefault="00AB391D" w:rsidP="00AB391D"/>
    <w:p w:rsidR="00AB391D" w:rsidRDefault="00AB391D" w:rsidP="00AB391D"/>
    <w:p w:rsidR="00AB391D" w:rsidRDefault="00AB391D" w:rsidP="00AB391D"/>
    <w:p w:rsidR="00AB391D" w:rsidRDefault="00AB391D" w:rsidP="00AB391D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AB391D" w:rsidRPr="00816B15" w:rsidRDefault="00AB391D" w:rsidP="00AB391D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/>
          <w:i/>
        </w:rPr>
      </w:pPr>
      <w:r>
        <w:rPr>
          <w:rFonts w:asciiTheme="majorHAnsi" w:hAnsiTheme="majorHAnsi" w:cs="Arial"/>
          <w:i/>
          <w:szCs w:val="21"/>
        </w:rPr>
        <w:t xml:space="preserve">VRAAG: Wat is </w:t>
      </w:r>
      <w:proofErr w:type="spellStart"/>
      <w:r>
        <w:rPr>
          <w:rFonts w:asciiTheme="majorHAnsi" w:hAnsiTheme="majorHAnsi" w:cs="Arial"/>
          <w:i/>
          <w:szCs w:val="21"/>
        </w:rPr>
        <w:t>agar-agar</w:t>
      </w:r>
      <w:proofErr w:type="spellEnd"/>
      <w:r>
        <w:rPr>
          <w:rFonts w:asciiTheme="majorHAnsi" w:hAnsiTheme="majorHAnsi" w:cs="Arial"/>
          <w:i/>
          <w:szCs w:val="21"/>
        </w:rPr>
        <w:t xml:space="preserve"> denk je? </w:t>
      </w:r>
      <w:r w:rsidRPr="00653359">
        <w:rPr>
          <w:rFonts w:asciiTheme="majorHAnsi" w:hAnsiTheme="majorHAnsi"/>
          <w:i/>
        </w:rPr>
        <w:t>Hoe kan het dat de spaghetti</w:t>
      </w:r>
      <w:r>
        <w:rPr>
          <w:rFonts w:asciiTheme="majorHAnsi" w:hAnsiTheme="majorHAnsi"/>
          <w:i/>
        </w:rPr>
        <w:t xml:space="preserve"> </w:t>
      </w:r>
      <w:r w:rsidRPr="00653359">
        <w:rPr>
          <w:rFonts w:asciiTheme="majorHAnsi" w:hAnsiTheme="majorHAnsi"/>
          <w:i/>
        </w:rPr>
        <w:t>hard wordt?</w:t>
      </w:r>
    </w:p>
    <w:sectPr w:rsidR="00AB391D" w:rsidRPr="00816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4E17"/>
    <w:multiLevelType w:val="hybridMultilevel"/>
    <w:tmpl w:val="7BF61EB8"/>
    <w:lvl w:ilvl="0" w:tplc="DF60E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47083"/>
    <w:multiLevelType w:val="hybridMultilevel"/>
    <w:tmpl w:val="8820BC5E"/>
    <w:lvl w:ilvl="0" w:tplc="EA123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E93071"/>
    <w:multiLevelType w:val="hybridMultilevel"/>
    <w:tmpl w:val="C9E617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09"/>
    <w:rsid w:val="000F2E20"/>
    <w:rsid w:val="002611DC"/>
    <w:rsid w:val="002C4D16"/>
    <w:rsid w:val="002F79B1"/>
    <w:rsid w:val="004A26E6"/>
    <w:rsid w:val="00765009"/>
    <w:rsid w:val="00816B15"/>
    <w:rsid w:val="009856E4"/>
    <w:rsid w:val="00A01088"/>
    <w:rsid w:val="00AB391D"/>
    <w:rsid w:val="00B636F3"/>
    <w:rsid w:val="00C21B6D"/>
    <w:rsid w:val="00E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0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81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0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81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926DC37A.dotm</Template>
  <TotalTime>5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S2029766</dc:creator>
  <cp:lastModifiedBy>S2029766</cp:lastModifiedBy>
  <cp:revision>4</cp:revision>
  <dcterms:created xsi:type="dcterms:W3CDTF">2014-11-21T09:44:00Z</dcterms:created>
  <dcterms:modified xsi:type="dcterms:W3CDTF">2014-11-21T10:04:00Z</dcterms:modified>
</cp:coreProperties>
</file>