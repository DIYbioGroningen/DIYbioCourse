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E2" w:rsidRPr="00B92CE2" w:rsidRDefault="004A5C1A" w:rsidP="00B92CE2">
      <w:pPr>
        <w:pStyle w:val="Title"/>
        <w:rPr>
          <w:rStyle w:val="Heading1Char"/>
          <w:b w:val="0"/>
          <w:bCs w:val="0"/>
          <w:color w:val="17365D" w:themeColor="text2" w:themeShade="BF"/>
          <w:sz w:val="52"/>
          <w:szCs w:val="52"/>
        </w:rPr>
      </w:pPr>
      <w:proofErr w:type="spellStart"/>
      <w:r>
        <w:t>Ail</w:t>
      </w:r>
      <w:proofErr w:type="spellEnd"/>
      <w:r>
        <w:t xml:space="preserve"> en </w:t>
      </w:r>
      <w:proofErr w:type="spellStart"/>
      <w:r>
        <w:t>chemise</w:t>
      </w:r>
      <w:proofErr w:type="spellEnd"/>
      <w:r w:rsidR="00B92CE2">
        <w:t xml:space="preserve"> (knoflook in zijn hemd)</w:t>
      </w:r>
    </w:p>
    <w:p w:rsidR="004A5C1A" w:rsidRPr="00B92CE2" w:rsidRDefault="004A5C1A" w:rsidP="00B92CE2">
      <w:pPr>
        <w:rPr>
          <w:rFonts w:asciiTheme="majorHAnsi" w:hAnsiTheme="majorHAnsi"/>
        </w:rPr>
      </w:pPr>
      <w:r w:rsidRPr="00B92CE2">
        <w:rPr>
          <w:rStyle w:val="Heading1Char"/>
        </w:rPr>
        <w:t>Ingrediënten</w:t>
      </w:r>
      <w:r w:rsidRPr="00B92CE2">
        <w:rPr>
          <w:rStyle w:val="Heading1Char"/>
        </w:rPr>
        <w:br/>
      </w:r>
      <w:r w:rsidR="00B92CE2" w:rsidRPr="00B92CE2">
        <w:rPr>
          <w:rFonts w:asciiTheme="majorHAnsi" w:hAnsiTheme="majorHAnsi"/>
        </w:rPr>
        <w:t xml:space="preserve">- </w:t>
      </w:r>
      <w:r w:rsidRPr="00B92CE2">
        <w:rPr>
          <w:rFonts w:asciiTheme="majorHAnsi" w:hAnsiTheme="majorHAnsi"/>
        </w:rPr>
        <w:t xml:space="preserve">1 dl extra </w:t>
      </w:r>
      <w:proofErr w:type="spellStart"/>
      <w:r w:rsidRPr="00B92CE2">
        <w:rPr>
          <w:rFonts w:asciiTheme="majorHAnsi" w:hAnsiTheme="majorHAnsi"/>
        </w:rPr>
        <w:t>vierge</w:t>
      </w:r>
      <w:proofErr w:type="spellEnd"/>
      <w:r w:rsidRPr="00B92CE2">
        <w:rPr>
          <w:rFonts w:asciiTheme="majorHAnsi" w:hAnsiTheme="majorHAnsi"/>
        </w:rPr>
        <w:t xml:space="preserve"> o</w:t>
      </w:r>
      <w:r w:rsidR="00B92CE2" w:rsidRPr="00B92CE2">
        <w:rPr>
          <w:rFonts w:asciiTheme="majorHAnsi" w:hAnsiTheme="majorHAnsi"/>
        </w:rPr>
        <w:t>lijfolie</w:t>
      </w:r>
      <w:r w:rsidR="00B92CE2" w:rsidRPr="00B92CE2">
        <w:rPr>
          <w:rFonts w:asciiTheme="majorHAnsi" w:hAnsiTheme="majorHAnsi"/>
        </w:rPr>
        <w:br/>
        <w:t>- 2</w:t>
      </w:r>
      <w:r w:rsidR="0003464D">
        <w:rPr>
          <w:rFonts w:asciiTheme="majorHAnsi" w:hAnsiTheme="majorHAnsi"/>
        </w:rPr>
        <w:t xml:space="preserve"> </w:t>
      </w:r>
      <w:r w:rsidR="00B92CE2" w:rsidRPr="00B92CE2">
        <w:rPr>
          <w:rFonts w:asciiTheme="majorHAnsi" w:hAnsiTheme="majorHAnsi"/>
        </w:rPr>
        <w:t>gram zout</w:t>
      </w:r>
      <w:r w:rsidR="00B92CE2" w:rsidRPr="00B92CE2">
        <w:rPr>
          <w:rFonts w:asciiTheme="majorHAnsi" w:hAnsiTheme="majorHAnsi"/>
        </w:rPr>
        <w:br/>
        <w:t>- 4 bollen knoflo</w:t>
      </w:r>
      <w:r w:rsidRPr="00B92CE2">
        <w:rPr>
          <w:rFonts w:asciiTheme="majorHAnsi" w:hAnsiTheme="majorHAnsi"/>
        </w:rPr>
        <w:t>ok</w:t>
      </w:r>
    </w:p>
    <w:p w:rsidR="004A5C1A" w:rsidRPr="00B92CE2" w:rsidRDefault="004A5C1A">
      <w:pPr>
        <w:rPr>
          <w:rFonts w:asciiTheme="majorHAnsi" w:hAnsiTheme="majorHAnsi"/>
        </w:rPr>
      </w:pPr>
      <w:r w:rsidRPr="00B92CE2">
        <w:rPr>
          <w:rStyle w:val="Heading1Char"/>
        </w:rPr>
        <w:t>Werkwijze</w:t>
      </w:r>
      <w:r w:rsidRPr="00B92CE2">
        <w:rPr>
          <w:rStyle w:val="Heading1Char"/>
        </w:rPr>
        <w:br/>
      </w:r>
      <w:r w:rsidRPr="00B92CE2">
        <w:rPr>
          <w:rFonts w:asciiTheme="majorHAnsi" w:hAnsiTheme="majorHAnsi"/>
        </w:rPr>
        <w:t>1. Neem een bakplaat en besprenkel deze met de olijfolie en strooi vervolgens het zout erop.</w:t>
      </w:r>
    </w:p>
    <w:p w:rsidR="004A5C1A" w:rsidRPr="00B92CE2" w:rsidRDefault="004A5C1A">
      <w:pPr>
        <w:rPr>
          <w:rFonts w:asciiTheme="majorHAnsi" w:hAnsiTheme="majorHAnsi"/>
        </w:rPr>
      </w:pPr>
      <w:r w:rsidRPr="00B92CE2">
        <w:rPr>
          <w:rFonts w:asciiTheme="majorHAnsi" w:hAnsiTheme="majorHAnsi"/>
        </w:rPr>
        <w:t>2. Snijd de bollen dwars op de teentjes doormidden en zet ze naast elkaar met de doorgesneden kant naar beneden op de bakplaat.</w:t>
      </w:r>
    </w:p>
    <w:p w:rsidR="004A5C1A" w:rsidRPr="00B92CE2" w:rsidRDefault="00B92CE2">
      <w:pPr>
        <w:rPr>
          <w:rFonts w:asciiTheme="majorHAnsi" w:hAnsiTheme="majorHAnsi"/>
        </w:rPr>
      </w:pPr>
      <w:r w:rsidRPr="00B92CE2">
        <w:rPr>
          <w:rFonts w:asciiTheme="majorHAnsi" w:hAnsiTheme="majorHAnsi"/>
        </w:rPr>
        <w:t>3. Gaar de knofloo</w:t>
      </w:r>
      <w:r w:rsidR="004A5C1A" w:rsidRPr="00B92CE2">
        <w:rPr>
          <w:rFonts w:asciiTheme="majorHAnsi" w:hAnsiTheme="majorHAnsi"/>
        </w:rPr>
        <w:t xml:space="preserve">k in een </w:t>
      </w:r>
      <w:r w:rsidR="004A5C1A" w:rsidRPr="00786EDA">
        <w:rPr>
          <w:rFonts w:asciiTheme="majorHAnsi" w:hAnsiTheme="majorHAnsi"/>
          <w:b/>
        </w:rPr>
        <w:t>voorverwarmde oven van 180 °C</w:t>
      </w:r>
      <w:r w:rsidR="004A5C1A" w:rsidRPr="00B92CE2">
        <w:rPr>
          <w:rFonts w:asciiTheme="majorHAnsi" w:hAnsiTheme="majorHAnsi"/>
        </w:rPr>
        <w:t xml:space="preserve"> in ±30 minuten tot hij lichtbruin en zacht is.</w:t>
      </w:r>
    </w:p>
    <w:p w:rsidR="004A5C1A" w:rsidRPr="00B92CE2" w:rsidRDefault="004A5C1A">
      <w:pPr>
        <w:rPr>
          <w:rFonts w:asciiTheme="majorHAnsi" w:hAnsiTheme="majorHAnsi"/>
        </w:rPr>
      </w:pPr>
      <w:r w:rsidRPr="00B92CE2">
        <w:rPr>
          <w:rFonts w:asciiTheme="majorHAnsi" w:hAnsiTheme="majorHAnsi"/>
        </w:rPr>
        <w:t>4. Laat de halve bollen iets afkoelen tot je ze kunt vastpakken en trek de schil er in één keer van af.</w:t>
      </w:r>
    </w:p>
    <w:p w:rsidR="004A5C1A" w:rsidRPr="00B92CE2" w:rsidRDefault="004A5C1A">
      <w:pPr>
        <w:rPr>
          <w:rFonts w:asciiTheme="majorHAnsi" w:hAnsiTheme="majorHAnsi"/>
        </w:rPr>
      </w:pPr>
      <w:r w:rsidRPr="00B92CE2">
        <w:rPr>
          <w:rFonts w:asciiTheme="majorHAnsi" w:hAnsiTheme="majorHAnsi"/>
        </w:rPr>
        <w:t xml:space="preserve">5. Serveer de knoflook op de bakplaat midden op de tafel. Eet de knoflook </w:t>
      </w:r>
      <w:r w:rsidR="00B92CE2">
        <w:rPr>
          <w:rFonts w:asciiTheme="majorHAnsi" w:hAnsiTheme="majorHAnsi"/>
        </w:rPr>
        <w:t>u</w:t>
      </w:r>
      <w:r w:rsidRPr="00B92CE2">
        <w:rPr>
          <w:rFonts w:asciiTheme="majorHAnsi" w:hAnsiTheme="majorHAnsi"/>
        </w:rPr>
        <w:t>it de halve bol met behulp van een vorkje en dep het brood in de heerlijke knoflookolie.</w:t>
      </w:r>
    </w:p>
    <w:p w:rsidR="004A5C1A" w:rsidRDefault="004A5C1A"/>
    <w:p w:rsidR="00B92CE2" w:rsidRDefault="00B92CE2"/>
    <w:p w:rsidR="00B92CE2" w:rsidRDefault="00B92CE2"/>
    <w:p w:rsidR="00EE79D5" w:rsidRDefault="00EE79D5"/>
    <w:p w:rsidR="00EE79D5" w:rsidRDefault="00EE79D5"/>
    <w:p w:rsidR="00EE79D5" w:rsidRDefault="00EE79D5"/>
    <w:p w:rsidR="00EE79D5" w:rsidRDefault="00EE79D5"/>
    <w:p w:rsidR="00EE79D5" w:rsidRDefault="00EE79D5"/>
    <w:p w:rsidR="00EE79D5" w:rsidRDefault="00EE79D5"/>
    <w:p w:rsidR="00EE79D5" w:rsidRDefault="00EE79D5"/>
    <w:p w:rsidR="00EE79D5" w:rsidRDefault="00EE79D5"/>
    <w:p w:rsidR="00EE79D5" w:rsidRDefault="00EE79D5"/>
    <w:p w:rsidR="00EE79D5" w:rsidRDefault="00EE79D5" w:rsidP="00EE79D5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 w:cs="Arial"/>
          <w:sz w:val="21"/>
          <w:szCs w:val="21"/>
        </w:rPr>
      </w:pPr>
    </w:p>
    <w:p w:rsidR="00EE79D5" w:rsidRPr="00070EF3" w:rsidRDefault="00EE79D5" w:rsidP="00EE79D5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HAnsi" w:hAnsiTheme="majorHAnsi"/>
          <w:i/>
          <w:sz w:val="32"/>
        </w:rPr>
      </w:pPr>
      <w:r w:rsidRPr="00070EF3">
        <w:rPr>
          <w:rFonts w:asciiTheme="majorHAnsi" w:hAnsiTheme="majorHAnsi" w:cs="Arial"/>
          <w:i/>
          <w:szCs w:val="21"/>
        </w:rPr>
        <w:t xml:space="preserve">VRAAG: </w:t>
      </w:r>
      <w:r>
        <w:rPr>
          <w:rFonts w:asciiTheme="majorHAnsi" w:hAnsiTheme="majorHAnsi" w:cs="Arial"/>
          <w:i/>
          <w:szCs w:val="21"/>
        </w:rPr>
        <w:t>Waarom wordt de knoflook milder van smaak?</w:t>
      </w:r>
      <w:r w:rsidR="004C2557">
        <w:rPr>
          <w:rFonts w:asciiTheme="majorHAnsi" w:hAnsiTheme="majorHAnsi" w:cs="Arial"/>
          <w:i/>
          <w:szCs w:val="21"/>
        </w:rPr>
        <w:t xml:space="preserve"> Waarom kun je ‘zijn hemd’ na het bakken uittrekken?</w:t>
      </w:r>
      <w:bookmarkStart w:id="0" w:name="_GoBack"/>
      <w:bookmarkEnd w:id="0"/>
    </w:p>
    <w:sectPr w:rsidR="00EE79D5" w:rsidRPr="00070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790F"/>
    <w:multiLevelType w:val="hybridMultilevel"/>
    <w:tmpl w:val="24262C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243DE"/>
    <w:multiLevelType w:val="hybridMultilevel"/>
    <w:tmpl w:val="F718EE2A"/>
    <w:lvl w:ilvl="0" w:tplc="B9A446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12C46"/>
    <w:multiLevelType w:val="hybridMultilevel"/>
    <w:tmpl w:val="6188F5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1A"/>
    <w:rsid w:val="0003464D"/>
    <w:rsid w:val="00067CEC"/>
    <w:rsid w:val="002611DC"/>
    <w:rsid w:val="002C4D16"/>
    <w:rsid w:val="002F79B1"/>
    <w:rsid w:val="00316994"/>
    <w:rsid w:val="003A4B7B"/>
    <w:rsid w:val="004A26E6"/>
    <w:rsid w:val="004A5C1A"/>
    <w:rsid w:val="004C2557"/>
    <w:rsid w:val="005C5591"/>
    <w:rsid w:val="00786EDA"/>
    <w:rsid w:val="00967382"/>
    <w:rsid w:val="009856E4"/>
    <w:rsid w:val="00A01088"/>
    <w:rsid w:val="00B636F3"/>
    <w:rsid w:val="00B92CE2"/>
    <w:rsid w:val="00C21B6D"/>
    <w:rsid w:val="00E52E88"/>
    <w:rsid w:val="00E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C55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5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EE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C55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5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EE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C1B74ACA.dotm</Template>
  <TotalTime>2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S2029766</dc:creator>
  <cp:lastModifiedBy>S2029766</cp:lastModifiedBy>
  <cp:revision>3</cp:revision>
  <dcterms:created xsi:type="dcterms:W3CDTF">2014-11-20T13:58:00Z</dcterms:created>
  <dcterms:modified xsi:type="dcterms:W3CDTF">2014-11-21T09:15:00Z</dcterms:modified>
</cp:coreProperties>
</file>